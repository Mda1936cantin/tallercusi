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48CA0" w14:textId="35B91D7B" w:rsidR="00D077E9" w:rsidRDefault="00AB02A7" w:rsidP="00D70D02">
      <w:pPr>
        <w:rPr>
          <w:noProof/>
        </w:rPr>
      </w:pPr>
      <w:r>
        <w:rPr>
          <w:noProof/>
          <w:lang w:bidi="es-ES"/>
        </w:rPr>
        <mc:AlternateContent>
          <mc:Choice Requires="wps">
            <w:drawing>
              <wp:anchor distT="0" distB="0" distL="114300" distR="114300" simplePos="0" relativeHeight="251654144" behindDoc="1" locked="0" layoutInCell="1" allowOverlap="1" wp14:anchorId="302CDC4C" wp14:editId="132E930A">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C1189" id="Rectángulo 3" o:spid="_x0000_s1026" alt="rectángulo blanco para texto en portada" style="position:absolute;margin-left:-15.95pt;margin-top:73.85pt;width:310.15pt;height:68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Pr>
          <w:noProof/>
          <w:lang w:bidi="es-ES"/>
        </w:rPr>
        <w:drawing>
          <wp:anchor distT="0" distB="0" distL="114300" distR="114300" simplePos="0" relativeHeight="251651072" behindDoc="1" locked="0" layoutInCell="1" allowOverlap="1" wp14:anchorId="1DFB9C5A" wp14:editId="58A9FA97">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36E9802" w14:textId="77777777" w:rsidTr="00AB02A7">
        <w:trPr>
          <w:trHeight w:val="1894"/>
        </w:trPr>
        <w:tc>
          <w:tcPr>
            <w:tcW w:w="5580" w:type="dxa"/>
            <w:tcBorders>
              <w:top w:val="nil"/>
              <w:left w:val="nil"/>
              <w:bottom w:val="nil"/>
              <w:right w:val="nil"/>
            </w:tcBorders>
          </w:tcPr>
          <w:p w14:paraId="7EA39AAE" w14:textId="39F78F34" w:rsidR="00D077E9" w:rsidRDefault="00D077E9" w:rsidP="00AB02A7">
            <w:pPr>
              <w:rPr>
                <w:noProof/>
              </w:rPr>
            </w:pPr>
          </w:p>
          <w:p w14:paraId="65720D21" w14:textId="66639D37" w:rsidR="00D077E9" w:rsidRDefault="00D077E9" w:rsidP="00AB02A7">
            <w:pPr>
              <w:rPr>
                <w:noProof/>
              </w:rPr>
            </w:pPr>
            <w:r>
              <w:rPr>
                <w:noProof/>
                <w:lang w:bidi="es-ES"/>
              </w:rPr>
              <mc:AlternateContent>
                <mc:Choice Requires="wps">
                  <w:drawing>
                    <wp:inline distT="0" distB="0" distL="0" distR="0" wp14:anchorId="08CC1AC9" wp14:editId="192C526F">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6DEC6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04413F57" w14:textId="77777777" w:rsidTr="004E5FEE">
        <w:trPr>
          <w:trHeight w:val="7303"/>
        </w:trPr>
        <w:tc>
          <w:tcPr>
            <w:tcW w:w="5580" w:type="dxa"/>
            <w:tcBorders>
              <w:top w:val="nil"/>
              <w:left w:val="nil"/>
              <w:bottom w:val="nil"/>
              <w:right w:val="nil"/>
            </w:tcBorders>
          </w:tcPr>
          <w:p w14:paraId="24CA6995" w14:textId="501370EF" w:rsidR="00D077E9" w:rsidRDefault="00D077E9" w:rsidP="00AB02A7">
            <w:pPr>
              <w:rPr>
                <w:noProof/>
              </w:rPr>
            </w:pPr>
          </w:p>
        </w:tc>
      </w:tr>
      <w:tr w:rsidR="00D077E9" w14:paraId="2A460383" w14:textId="77777777" w:rsidTr="00AB02A7">
        <w:trPr>
          <w:trHeight w:val="2438"/>
        </w:trPr>
        <w:tc>
          <w:tcPr>
            <w:tcW w:w="5580" w:type="dxa"/>
            <w:tcBorders>
              <w:top w:val="nil"/>
              <w:left w:val="nil"/>
              <w:bottom w:val="nil"/>
              <w:right w:val="nil"/>
            </w:tcBorders>
          </w:tcPr>
          <w:sdt>
            <w:sdtPr>
              <w:rPr>
                <w:noProof/>
              </w:rPr>
              <w:id w:val="1080870105"/>
              <w:placeholder>
                <w:docPart w:val="07C6588E77864F40BC07736B51873803"/>
              </w:placeholder>
              <w15:appearance w15:val="hidden"/>
            </w:sdtPr>
            <w:sdtEndPr/>
            <w:sdtContent>
              <w:p w14:paraId="5627A7A6" w14:textId="77777777"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E31440">
                  <w:rPr>
                    <w:rStyle w:val="SubttuloCar"/>
                    <w:b w:val="0"/>
                    <w:noProof/>
                    <w:lang w:bidi="es-ES"/>
                  </w:rPr>
                  <w:t>25 abril</w:t>
                </w:r>
                <w:r>
                  <w:rPr>
                    <w:rStyle w:val="SubttuloCar"/>
                    <w:b w:val="0"/>
                    <w:noProof/>
                    <w:lang w:bidi="es-ES"/>
                  </w:rPr>
                  <w:fldChar w:fldCharType="end"/>
                </w:r>
              </w:p>
            </w:sdtContent>
          </w:sdt>
          <w:p w14:paraId="4A576A3D"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546335C1" wp14:editId="7D120740">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97D9F51"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16938552" w14:textId="77777777" w:rsidR="00D077E9" w:rsidRDefault="00D077E9" w:rsidP="00AB02A7">
            <w:pPr>
              <w:rPr>
                <w:noProof/>
                <w:sz w:val="10"/>
                <w:szCs w:val="10"/>
              </w:rPr>
            </w:pPr>
          </w:p>
          <w:p w14:paraId="346E687E" w14:textId="69F03F12" w:rsidR="00D077E9" w:rsidRDefault="00D077E9" w:rsidP="00AB02A7">
            <w:pPr>
              <w:rPr>
                <w:noProof/>
                <w:sz w:val="10"/>
                <w:szCs w:val="10"/>
              </w:rPr>
            </w:pPr>
          </w:p>
          <w:p w14:paraId="0AAB6B1D" w14:textId="038A3963" w:rsidR="00D077E9" w:rsidRDefault="009847C6" w:rsidP="00AB02A7">
            <w:pPr>
              <w:rPr>
                <w:noProof/>
              </w:rPr>
            </w:pPr>
            <w:sdt>
              <w:sdtPr>
                <w:rPr>
                  <w:noProof/>
                </w:rPr>
                <w:id w:val="-1740469667"/>
                <w:placeholder>
                  <w:docPart w:val="31044FDA19D541A09899295ABAB80057"/>
                </w:placeholder>
                <w15:appearance w15:val="hidden"/>
              </w:sdtPr>
              <w:sdtEndPr/>
              <w:sdtContent>
                <w:r w:rsidR="00E31440">
                  <w:rPr>
                    <w:noProof/>
                  </w:rPr>
                  <w:t>ELAtech</w:t>
                </w:r>
              </w:sdtContent>
            </w:sdt>
          </w:p>
          <w:p w14:paraId="6D38F9FE" w14:textId="73CEA05B" w:rsidR="00D077E9" w:rsidRDefault="00D077E9" w:rsidP="00AB02A7">
            <w:pPr>
              <w:rPr>
                <w:noProof/>
              </w:rPr>
            </w:pPr>
            <w:r w:rsidRPr="00B231E5">
              <w:rPr>
                <w:noProof/>
                <w:lang w:bidi="es-ES"/>
              </w:rPr>
              <w:t xml:space="preserve">Creado por: </w:t>
            </w:r>
            <w:sdt>
              <w:sdtPr>
                <w:rPr>
                  <w:noProof/>
                </w:rPr>
                <w:alias w:val="Su nombre"/>
                <w:tag w:val="Su nombre"/>
                <w:id w:val="-180584491"/>
                <w:placeholder>
                  <w:docPart w:val="CE969AA93EC540258127F986BDBBD2BE"/>
                </w:placeholder>
                <w:dataBinding w:prefixMappings="xmlns:ns0='http://schemas.microsoft.com/office/2006/coverPageProps' " w:xpath="/ns0:CoverPageProperties[1]/ns0:CompanyFax[1]" w:storeItemID="{55AF091B-3C7A-41E3-B477-F2FDAA23CFDA}"/>
                <w15:appearance w15:val="hidden"/>
                <w:text w:multiLine="1"/>
              </w:sdtPr>
              <w:sdtEndPr/>
              <w:sdtContent>
                <w:r w:rsidR="00E31440">
                  <w:rPr>
                    <w:noProof/>
                  </w:rPr>
                  <w:t>Acosta Matias David</w:t>
                </w:r>
              </w:sdtContent>
            </w:sdt>
          </w:p>
          <w:p w14:paraId="3DDB89E6" w14:textId="77777777" w:rsidR="00D077E9" w:rsidRPr="00D86945" w:rsidRDefault="00D077E9" w:rsidP="00AB02A7">
            <w:pPr>
              <w:rPr>
                <w:noProof/>
                <w:sz w:val="10"/>
                <w:szCs w:val="10"/>
              </w:rPr>
            </w:pPr>
          </w:p>
        </w:tc>
      </w:tr>
    </w:tbl>
    <w:p w14:paraId="5B0192F4" w14:textId="5E594BAF" w:rsidR="00D077E9" w:rsidRDefault="00FA5231">
      <w:pPr>
        <w:spacing w:after="200"/>
        <w:rPr>
          <w:noProof/>
        </w:rPr>
      </w:pPr>
      <w:r>
        <w:rPr>
          <w:noProof/>
          <w:lang w:bidi="es-ES"/>
        </w:rPr>
        <w:drawing>
          <wp:anchor distT="0" distB="0" distL="114300" distR="114300" simplePos="0" relativeHeight="251666432" behindDoc="0" locked="0" layoutInCell="1" allowOverlap="1" wp14:anchorId="143D07EF" wp14:editId="34211BB8">
            <wp:simplePos x="0" y="0"/>
            <wp:positionH relativeFrom="margin">
              <wp:posOffset>5276215</wp:posOffset>
            </wp:positionH>
            <wp:positionV relativeFrom="paragraph">
              <wp:posOffset>7195185</wp:posOffset>
            </wp:positionV>
            <wp:extent cx="1209675" cy="1231900"/>
            <wp:effectExtent l="0" t="0" r="9525" b="6350"/>
            <wp:wrapThrough wrapText="bothSides">
              <wp:wrapPolygon edited="0">
                <wp:start x="0" y="0"/>
                <wp:lineTo x="0" y="21377"/>
                <wp:lineTo x="21430" y="21377"/>
                <wp:lineTo x="21430" y="0"/>
                <wp:lineTo x="0" y="0"/>
              </wp:wrapPolygon>
            </wp:wrapThrough>
            <wp:docPr id="1271647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47158" name="Imagen 127164715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9675" cy="1231900"/>
                    </a:xfrm>
                    <a:prstGeom prst="rect">
                      <a:avLst/>
                    </a:prstGeom>
                  </pic:spPr>
                </pic:pic>
              </a:graphicData>
            </a:graphic>
            <wp14:sizeRelH relativeFrom="margin">
              <wp14:pctWidth>0</wp14:pctWidth>
            </wp14:sizeRelH>
            <wp14:sizeRelV relativeFrom="margin">
              <wp14:pctHeight>0</wp14:pctHeight>
            </wp14:sizeRelV>
          </wp:anchor>
        </w:drawing>
      </w:r>
      <w:r w:rsidR="00E31440">
        <w:rPr>
          <w:noProof/>
          <w:lang w:bidi="es-ES"/>
        </w:rPr>
        <mc:AlternateContent>
          <mc:Choice Requires="wps">
            <w:drawing>
              <wp:anchor distT="0" distB="0" distL="114300" distR="114300" simplePos="0" relativeHeight="251664384" behindDoc="0" locked="0" layoutInCell="1" allowOverlap="1" wp14:anchorId="0BFF6127" wp14:editId="49B75332">
                <wp:simplePos x="0" y="0"/>
                <wp:positionH relativeFrom="margin">
                  <wp:posOffset>-104775</wp:posOffset>
                </wp:positionH>
                <wp:positionV relativeFrom="paragraph">
                  <wp:posOffset>813435</wp:posOffset>
                </wp:positionV>
                <wp:extent cx="3528695" cy="2800350"/>
                <wp:effectExtent l="0" t="0" r="0" b="0"/>
                <wp:wrapThrough wrapText="bothSides">
                  <wp:wrapPolygon edited="0">
                    <wp:start x="350" y="0"/>
                    <wp:lineTo x="350" y="21453"/>
                    <wp:lineTo x="21223" y="21453"/>
                    <wp:lineTo x="21223" y="0"/>
                    <wp:lineTo x="350" y="0"/>
                  </wp:wrapPolygon>
                </wp:wrapThrough>
                <wp:docPr id="8" name="Cuadro de texto 8"/>
                <wp:cNvGraphicFramePr/>
                <a:graphic xmlns:a="http://schemas.openxmlformats.org/drawingml/2006/main">
                  <a:graphicData uri="http://schemas.microsoft.com/office/word/2010/wordprocessingShape">
                    <wps:wsp>
                      <wps:cNvSpPr txBox="1"/>
                      <wps:spPr>
                        <a:xfrm>
                          <a:off x="0" y="0"/>
                          <a:ext cx="3528695" cy="2800350"/>
                        </a:xfrm>
                        <a:prstGeom prst="rect">
                          <a:avLst/>
                        </a:prstGeom>
                        <a:noFill/>
                        <a:ln w="6350">
                          <a:noFill/>
                        </a:ln>
                      </wps:spPr>
                      <wps:txbx>
                        <w:txbxContent>
                          <w:p w14:paraId="3A2655E5" w14:textId="5C9936FA" w:rsidR="00E31440" w:rsidRDefault="00E31440" w:rsidP="00D077E9">
                            <w:pPr>
                              <w:pStyle w:val="Ttulo"/>
                              <w:spacing w:after="0"/>
                              <w:rPr>
                                <w:lang w:bidi="es-ES"/>
                              </w:rPr>
                            </w:pPr>
                            <w:r>
                              <w:rPr>
                                <w:lang w:bidi="es-ES"/>
                              </w:rPr>
                              <w:t>DISEÑO DE</w:t>
                            </w:r>
                          </w:p>
                          <w:p w14:paraId="1028D30D" w14:textId="0EF4DB30" w:rsidR="00E31440" w:rsidRDefault="00E31440" w:rsidP="00D077E9">
                            <w:pPr>
                              <w:pStyle w:val="Ttulo"/>
                              <w:spacing w:after="0"/>
                              <w:rPr>
                                <w:lang w:bidi="es-ES"/>
                              </w:rPr>
                            </w:pPr>
                            <w:r>
                              <w:rPr>
                                <w:lang w:bidi="es-ES"/>
                              </w:rPr>
                              <w:t>SITIO WEB</w:t>
                            </w:r>
                          </w:p>
                          <w:p w14:paraId="04B6877F" w14:textId="77777777" w:rsidR="00E31440" w:rsidRDefault="00E31440" w:rsidP="00D077E9">
                            <w:pPr>
                              <w:pStyle w:val="Ttulo"/>
                              <w:spacing w:after="0"/>
                              <w:rPr>
                                <w:lang w:bidi="es-ES"/>
                              </w:rPr>
                            </w:pPr>
                          </w:p>
                          <w:p w14:paraId="514FC5BA" w14:textId="750D064A" w:rsidR="00E31440" w:rsidRPr="00D86945" w:rsidRDefault="00E31440" w:rsidP="00D077E9">
                            <w:pPr>
                              <w:pStyle w:val="Ttulo"/>
                              <w:spacing w:after="0"/>
                            </w:pPr>
                            <w:r>
                              <w:rPr>
                                <w:lang w:bidi="es-ES"/>
                              </w:rPr>
                              <w:t>TALLER DE ARTE CUSI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FF6127" id="_x0000_t202" coordsize="21600,21600" o:spt="202" path="m,l,21600r21600,l21600,xe">
                <v:stroke joinstyle="miter"/>
                <v:path gradientshapeok="t" o:connecttype="rect"/>
              </v:shapetype>
              <v:shape id="Cuadro de texto 8" o:spid="_x0000_s1026" type="#_x0000_t202" style="position:absolute;margin-left:-8.25pt;margin-top:64.05pt;width:277.85pt;height:22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" filled="f" stroked="f" strokeweight=".5pt">
                <v:textbox>
                  <w:txbxContent>
                    <w:p w14:paraId="3A2655E5" w14:textId="5C9936FA" w:rsidR="00E31440" w:rsidRDefault="00E31440" w:rsidP="00D077E9">
                      <w:pPr>
                        <w:pStyle w:val="Ttulo"/>
                        <w:spacing w:after="0"/>
                        <w:rPr>
                          <w:lang w:bidi="es-ES"/>
                        </w:rPr>
                      </w:pPr>
                      <w:r>
                        <w:rPr>
                          <w:lang w:bidi="es-ES"/>
                        </w:rPr>
                        <w:t>DISEÑO DE</w:t>
                      </w:r>
                    </w:p>
                    <w:p w14:paraId="1028D30D" w14:textId="0EF4DB30" w:rsidR="00E31440" w:rsidRDefault="00E31440" w:rsidP="00D077E9">
                      <w:pPr>
                        <w:pStyle w:val="Ttulo"/>
                        <w:spacing w:after="0"/>
                        <w:rPr>
                          <w:lang w:bidi="es-ES"/>
                        </w:rPr>
                      </w:pPr>
                      <w:r>
                        <w:rPr>
                          <w:lang w:bidi="es-ES"/>
                        </w:rPr>
                        <w:t>SITIO WEB</w:t>
                      </w:r>
                    </w:p>
                    <w:p w14:paraId="04B6877F" w14:textId="77777777" w:rsidR="00E31440" w:rsidRDefault="00E31440" w:rsidP="00D077E9">
                      <w:pPr>
                        <w:pStyle w:val="Ttulo"/>
                        <w:spacing w:after="0"/>
                        <w:rPr>
                          <w:lang w:bidi="es-ES"/>
                        </w:rPr>
                      </w:pPr>
                    </w:p>
                    <w:p w14:paraId="514FC5BA" w14:textId="750D064A" w:rsidR="00E31440" w:rsidRPr="00D86945" w:rsidRDefault="00E31440" w:rsidP="00D077E9">
                      <w:pPr>
                        <w:pStyle w:val="Ttulo"/>
                        <w:spacing w:after="0"/>
                      </w:pPr>
                      <w:r>
                        <w:rPr>
                          <w:lang w:bidi="es-ES"/>
                        </w:rPr>
                        <w:t>TALLER DE ARTE CUSI</w:t>
                      </w:r>
                    </w:p>
                  </w:txbxContent>
                </v:textbox>
                <w10:wrap type="through" anchorx="margin"/>
              </v:shape>
            </w:pict>
          </mc:Fallback>
        </mc:AlternateContent>
      </w:r>
      <w:r w:rsidR="00AB02A7">
        <w:rPr>
          <w:noProof/>
          <w:lang w:bidi="es-ES"/>
        </w:rPr>
        <mc:AlternateContent>
          <mc:Choice Requires="wps">
            <w:drawing>
              <wp:anchor distT="0" distB="0" distL="114300" distR="114300" simplePos="0" relativeHeight="251659264" behindDoc="1" locked="0" layoutInCell="1" allowOverlap="1" wp14:anchorId="1548FEEC" wp14:editId="22B97389">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6200FF"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p w14:paraId="1D549167" w14:textId="77777777" w:rsidR="00FA5231" w:rsidRPr="00FA5231" w:rsidRDefault="00FA5231" w:rsidP="00FA5231">
      <w:pPr>
        <w:pStyle w:val="Ttulo1"/>
        <w:rPr>
          <w:noProof/>
          <w:lang w:val="es-MX"/>
        </w:rPr>
      </w:pPr>
      <w:r w:rsidRPr="00FA5231">
        <w:rPr>
          <w:noProof/>
          <w:lang w:val="es-MX"/>
        </w:rPr>
        <w:lastRenderedPageBreak/>
        <w:t>Informe del Proyecto: Sitio Web para [Nombre del Taller de Artesanías]</w:t>
      </w:r>
    </w:p>
    <w:p w14:paraId="505AE2DA" w14:textId="77777777" w:rsidR="00FA5231" w:rsidRPr="00FA5231" w:rsidRDefault="00FA5231" w:rsidP="00FA5231">
      <w:pPr>
        <w:pStyle w:val="Ttulo1"/>
        <w:rPr>
          <w:noProof/>
          <w:lang w:val="es-MX"/>
        </w:rPr>
      </w:pPr>
      <w:r w:rsidRPr="00FA5231">
        <w:rPr>
          <w:noProof/>
          <w:lang w:val="es-MX"/>
        </w:rPr>
        <w:t>Fecha: 25 de abril de 2025</w:t>
      </w:r>
    </w:p>
    <w:p w14:paraId="49BDAC26" w14:textId="77777777" w:rsidR="00FA5231" w:rsidRPr="00FA5231" w:rsidRDefault="00FA5231" w:rsidP="00FA5231">
      <w:pPr>
        <w:pStyle w:val="Ttulo1"/>
        <w:rPr>
          <w:noProof/>
          <w:lang w:val="es-MX"/>
        </w:rPr>
      </w:pPr>
      <w:r w:rsidRPr="00FA5231">
        <w:rPr>
          <w:noProof/>
          <w:lang w:val="es-MX"/>
        </w:rPr>
        <w:t>Preparado por: [Tu Nombre/Nombre de tu equipo]</w:t>
      </w:r>
    </w:p>
    <w:p w14:paraId="0C81F750" w14:textId="77777777" w:rsidR="00FA5231" w:rsidRPr="00FA5231" w:rsidRDefault="00FA5231" w:rsidP="00FA5231">
      <w:pPr>
        <w:pStyle w:val="Ttulo2"/>
        <w:rPr>
          <w:noProof/>
          <w:lang w:val="es-MX"/>
        </w:rPr>
      </w:pPr>
      <w:r w:rsidRPr="00FA5231">
        <w:rPr>
          <w:noProof/>
          <w:lang w:val="es-MX"/>
        </w:rPr>
        <w:t>1. Resumen Ejecutivo:</w:t>
      </w:r>
    </w:p>
    <w:p w14:paraId="70F972CE" w14:textId="77777777" w:rsidR="00FA5231" w:rsidRPr="00FA5231" w:rsidRDefault="00FA5231" w:rsidP="00FA5231">
      <w:pPr>
        <w:pStyle w:val="Contenido"/>
        <w:rPr>
          <w:noProof/>
          <w:lang w:val="es-MX"/>
        </w:rPr>
      </w:pPr>
      <w:r w:rsidRPr="00FA5231">
        <w:rPr>
          <w:rStyle w:val="Carcterdetextodestacado"/>
        </w:rPr>
        <w:t>Breve descripción del proyecto:</w:t>
      </w:r>
      <w:r w:rsidRPr="00FA5231">
        <w:rPr>
          <w:noProof/>
          <w:lang w:val="es-MX"/>
        </w:rPr>
        <w:t xml:space="preserve"> Desarrollo de un sitio web informativo y de contacto para el taller de artesanías [Nombre del Taller de Artesanías], especializado en la fabricación de imágenes en cerámica.</w:t>
      </w:r>
    </w:p>
    <w:p w14:paraId="2CB63243" w14:textId="77777777" w:rsidR="00FA5231" w:rsidRPr="00FA5231" w:rsidRDefault="00FA5231" w:rsidP="00FA5231">
      <w:pPr>
        <w:pStyle w:val="Contenido"/>
        <w:rPr>
          <w:noProof/>
          <w:lang w:val="es-MX"/>
        </w:rPr>
      </w:pPr>
      <w:r w:rsidRPr="00FA5231">
        <w:rPr>
          <w:rStyle w:val="Carcterdetextodestacado"/>
        </w:rPr>
        <w:t xml:space="preserve">Objetivo principal del sitio web: </w:t>
      </w:r>
      <w:r w:rsidRPr="00FA5231">
        <w:rPr>
          <w:noProof/>
          <w:lang w:val="es-MX"/>
        </w:rPr>
        <w:t>Mostrar los productos artesanales, ampliar el alcance de clientes y facilitar el contacto directo a través de un formulario con integración a WhatsApp.</w:t>
      </w:r>
    </w:p>
    <w:p w14:paraId="64B2FDB1" w14:textId="77777777" w:rsidR="00FA5231" w:rsidRDefault="00FA5231" w:rsidP="00FA5231">
      <w:pPr>
        <w:pStyle w:val="Contenido"/>
        <w:rPr>
          <w:noProof/>
          <w:lang w:val="es-MX"/>
        </w:rPr>
      </w:pPr>
      <w:r w:rsidRPr="00FA5231">
        <w:rPr>
          <w:rStyle w:val="Carcterdetextodestacado"/>
        </w:rPr>
        <w:t>Consideraciones clave:</w:t>
      </w:r>
      <w:r w:rsidRPr="00FA5231">
        <w:rPr>
          <w:noProof/>
          <w:lang w:val="es-MX"/>
        </w:rPr>
        <w:t xml:space="preserve"> Sitio web sencillo, responsivo, estático en su fase inicial, con potencial para futura adaptación a e-commerce. Presupuesto limitado, explorando opciones de alojamiento web de bajo costo o gratuitas para la etapa inicial.</w:t>
      </w:r>
    </w:p>
    <w:p w14:paraId="62DC46B5" w14:textId="77777777" w:rsidR="00FA5231" w:rsidRPr="00FA5231" w:rsidRDefault="00FA5231" w:rsidP="00FA5231">
      <w:pPr>
        <w:pStyle w:val="Contenido"/>
        <w:rPr>
          <w:noProof/>
          <w:lang w:val="es-MX"/>
        </w:rPr>
      </w:pPr>
    </w:p>
    <w:p w14:paraId="41BB68D6" w14:textId="77777777" w:rsidR="00FA5231" w:rsidRPr="00FA5231" w:rsidRDefault="00FA5231" w:rsidP="00FA5231">
      <w:pPr>
        <w:pStyle w:val="Ttulo2"/>
        <w:rPr>
          <w:noProof/>
          <w:lang w:val="es-MX"/>
        </w:rPr>
      </w:pPr>
      <w:r w:rsidRPr="00FA5231">
        <w:rPr>
          <w:noProof/>
          <w:lang w:val="es-MX"/>
        </w:rPr>
        <w:t>2. Objetivos del Proyecto:</w:t>
      </w:r>
    </w:p>
    <w:p w14:paraId="4DB1A50B" w14:textId="77777777" w:rsidR="00FA5231" w:rsidRPr="00FA5231" w:rsidRDefault="00FA5231" w:rsidP="00FA5231">
      <w:pPr>
        <w:pStyle w:val="Contenido"/>
        <w:rPr>
          <w:noProof/>
          <w:lang w:val="es-MX"/>
        </w:rPr>
      </w:pPr>
      <w:r w:rsidRPr="00FA5231">
        <w:rPr>
          <w:b/>
          <w:bCs/>
          <w:noProof/>
          <w:lang w:val="es-MX"/>
        </w:rPr>
        <w:t>Principal:</w:t>
      </w:r>
      <w:r w:rsidRPr="00FA5231">
        <w:rPr>
          <w:noProof/>
          <w:lang w:val="es-MX"/>
        </w:rPr>
        <w:t xml:space="preserve"> Crear una presencia en línea para el taller, permitiendo mostrar el catálogo de imágenes en cerámica a un público más amplio.</w:t>
      </w:r>
    </w:p>
    <w:p w14:paraId="331585E4" w14:textId="77777777" w:rsidR="00FA5231" w:rsidRPr="00FA5231" w:rsidRDefault="00FA5231" w:rsidP="00FA5231">
      <w:pPr>
        <w:pStyle w:val="Contenido"/>
        <w:rPr>
          <w:noProof/>
          <w:lang w:val="es-MX"/>
        </w:rPr>
      </w:pPr>
      <w:r w:rsidRPr="00FA5231">
        <w:rPr>
          <w:b/>
          <w:bCs/>
          <w:noProof/>
          <w:lang w:val="es-MX"/>
        </w:rPr>
        <w:t>Específicos:</w:t>
      </w:r>
      <w:r w:rsidRPr="00FA5231">
        <w:rPr>
          <w:noProof/>
          <w:lang w:val="es-MX"/>
        </w:rPr>
        <w:t xml:space="preserve"> </w:t>
      </w:r>
    </w:p>
    <w:p w14:paraId="5BBE4F12" w14:textId="77777777" w:rsidR="00FA5231" w:rsidRPr="00FA5231" w:rsidRDefault="00FA5231" w:rsidP="00FA5231">
      <w:pPr>
        <w:pStyle w:val="Contenido"/>
        <w:rPr>
          <w:noProof/>
          <w:lang w:val="es-MX"/>
        </w:rPr>
      </w:pPr>
      <w:r w:rsidRPr="00FA5231">
        <w:rPr>
          <w:noProof/>
          <w:lang w:val="es-MX"/>
        </w:rPr>
        <w:t>Desarrollar un sitio web visualmente atractivo y fácil de navegar.</w:t>
      </w:r>
    </w:p>
    <w:p w14:paraId="2EEC5E2D" w14:textId="77777777" w:rsidR="00FA5231" w:rsidRPr="00FA5231" w:rsidRDefault="00FA5231" w:rsidP="00FA5231">
      <w:pPr>
        <w:pStyle w:val="Contenido"/>
        <w:rPr>
          <w:noProof/>
          <w:lang w:val="es-MX"/>
        </w:rPr>
      </w:pPr>
      <w:r w:rsidRPr="00FA5231">
        <w:rPr>
          <w:noProof/>
          <w:lang w:val="es-MX"/>
        </w:rPr>
        <w:t>Presentar imágenes de alta calidad de los productos con descripciones detalladas.</w:t>
      </w:r>
    </w:p>
    <w:p w14:paraId="3CE5A8C2" w14:textId="77777777" w:rsidR="00FA5231" w:rsidRPr="00FA5231" w:rsidRDefault="00FA5231" w:rsidP="00FA5231">
      <w:pPr>
        <w:pStyle w:val="Contenido"/>
        <w:rPr>
          <w:noProof/>
          <w:lang w:val="es-MX"/>
        </w:rPr>
      </w:pPr>
      <w:r w:rsidRPr="00FA5231">
        <w:rPr>
          <w:noProof/>
          <w:lang w:val="es-MX"/>
        </w:rPr>
        <w:t>Implementar un formulario de contacto directo con integración a WhatsApp para consultas y pedidos.</w:t>
      </w:r>
    </w:p>
    <w:p w14:paraId="5187EE19" w14:textId="77777777" w:rsidR="00FA5231" w:rsidRPr="00FA5231" w:rsidRDefault="00FA5231" w:rsidP="00FA5231">
      <w:pPr>
        <w:pStyle w:val="Contenido"/>
        <w:rPr>
          <w:noProof/>
          <w:lang w:val="es-MX"/>
        </w:rPr>
      </w:pPr>
      <w:r w:rsidRPr="00FA5231">
        <w:rPr>
          <w:noProof/>
          <w:lang w:val="es-MX"/>
        </w:rPr>
        <w:t>Incluir una sección para mostrar comentarios y reseñas de redes sociales, generando confianza y prueba social.</w:t>
      </w:r>
    </w:p>
    <w:p w14:paraId="66C603D4" w14:textId="77777777" w:rsidR="00FA5231" w:rsidRPr="00FA5231" w:rsidRDefault="00FA5231" w:rsidP="00FA5231">
      <w:pPr>
        <w:pStyle w:val="Contenido"/>
        <w:rPr>
          <w:noProof/>
          <w:lang w:val="es-MX"/>
        </w:rPr>
      </w:pPr>
      <w:r w:rsidRPr="00FA5231">
        <w:rPr>
          <w:noProof/>
          <w:lang w:val="es-MX"/>
        </w:rPr>
        <w:t>Diseñar un sitio web responsivo que se adapte a diferentes dispositivos (ordenadores, tablets, móviles).</w:t>
      </w:r>
    </w:p>
    <w:p w14:paraId="558DD88C" w14:textId="77777777" w:rsidR="00FA5231" w:rsidRDefault="00FA5231" w:rsidP="00FA5231">
      <w:pPr>
        <w:pStyle w:val="Contenido"/>
        <w:rPr>
          <w:noProof/>
          <w:lang w:val="es-MX"/>
        </w:rPr>
      </w:pPr>
      <w:r w:rsidRPr="00FA5231">
        <w:rPr>
          <w:noProof/>
          <w:lang w:val="es-MX"/>
        </w:rPr>
        <w:t>Considerar la escalabilidad futura hacia una plataforma de comercio electrónico.</w:t>
      </w:r>
    </w:p>
    <w:p w14:paraId="62736A8A" w14:textId="77777777" w:rsidR="00FA5231" w:rsidRPr="00FA5231" w:rsidRDefault="00FA5231" w:rsidP="00FA5231">
      <w:pPr>
        <w:pStyle w:val="Contenido"/>
        <w:rPr>
          <w:noProof/>
          <w:lang w:val="es-MX"/>
        </w:rPr>
      </w:pPr>
    </w:p>
    <w:p w14:paraId="3DB9485A" w14:textId="77777777" w:rsidR="00FA5231" w:rsidRPr="00FA5231" w:rsidRDefault="00FA5231" w:rsidP="00FA5231">
      <w:pPr>
        <w:pStyle w:val="Ttulo2"/>
        <w:rPr>
          <w:noProof/>
          <w:lang w:val="es-MX"/>
        </w:rPr>
      </w:pPr>
      <w:r w:rsidRPr="00FA5231">
        <w:rPr>
          <w:noProof/>
          <w:lang w:val="es-MX"/>
        </w:rPr>
        <w:t>3. Descripción del Sitio Web Propuesto:</w:t>
      </w:r>
    </w:p>
    <w:p w14:paraId="08198834" w14:textId="77777777" w:rsidR="00FA5231" w:rsidRDefault="00FA5231" w:rsidP="00FA5231">
      <w:pPr>
        <w:pStyle w:val="Textodestacado"/>
        <w:rPr>
          <w:noProof/>
          <w:lang w:val="es-MX"/>
        </w:rPr>
      </w:pPr>
      <w:r w:rsidRPr="00FA5231">
        <w:rPr>
          <w:noProof/>
          <w:lang w:val="es-MX"/>
        </w:rPr>
        <w:t xml:space="preserve">Estructura de Páginas: </w:t>
      </w:r>
    </w:p>
    <w:p w14:paraId="516F26EC" w14:textId="77777777" w:rsidR="00FA5231" w:rsidRPr="00FA5231" w:rsidRDefault="00FA5231" w:rsidP="00FA5231">
      <w:pPr>
        <w:pStyle w:val="Textodestacado"/>
        <w:rPr>
          <w:noProof/>
          <w:lang w:val="es-MX"/>
        </w:rPr>
      </w:pPr>
    </w:p>
    <w:p w14:paraId="568AEEC2" w14:textId="77777777" w:rsidR="00FA5231" w:rsidRPr="00FA5231" w:rsidRDefault="00FA5231" w:rsidP="00FA5231">
      <w:pPr>
        <w:pStyle w:val="Contenido"/>
        <w:rPr>
          <w:noProof/>
          <w:lang w:val="es-MX"/>
        </w:rPr>
      </w:pPr>
      <w:r w:rsidRPr="00FA5231">
        <w:rPr>
          <w:rStyle w:val="Carcterdetextodestacado"/>
        </w:rPr>
        <w:t>Página de Inicio:</w:t>
      </w:r>
      <w:r w:rsidRPr="00FA5231">
        <w:rPr>
          <w:noProof/>
          <w:lang w:val="es-MX"/>
        </w:rPr>
        <w:t xml:space="preserve"> Presentación del taller, una galería destacada de productos y un llamado a la acción para explorar más.</w:t>
      </w:r>
    </w:p>
    <w:p w14:paraId="2AF66756" w14:textId="77777777" w:rsidR="00FA5231" w:rsidRPr="00FA5231" w:rsidRDefault="00FA5231" w:rsidP="00FA5231">
      <w:pPr>
        <w:pStyle w:val="Contenido"/>
        <w:rPr>
          <w:noProof/>
          <w:lang w:val="es-MX"/>
        </w:rPr>
      </w:pPr>
      <w:r w:rsidRPr="00FA5231">
        <w:rPr>
          <w:rStyle w:val="Carcterdetextodestacado"/>
        </w:rPr>
        <w:t>Productos/Catálogo:</w:t>
      </w:r>
      <w:r w:rsidRPr="00FA5231">
        <w:rPr>
          <w:noProof/>
          <w:lang w:val="es-MX"/>
        </w:rPr>
        <w:t xml:space="preserve"> Sección principal con imágenes de los productos organizadas por categorías (si aplica) y descripciones detalladas de cada pieza (materiales, tamaño aproximado, significado cultural si lo tiene, etc.).</w:t>
      </w:r>
    </w:p>
    <w:p w14:paraId="49E7266F" w14:textId="77777777" w:rsidR="00FA5231" w:rsidRPr="00FA5231" w:rsidRDefault="00FA5231" w:rsidP="00FA5231">
      <w:pPr>
        <w:pStyle w:val="Contenido"/>
        <w:rPr>
          <w:noProof/>
          <w:lang w:val="es-MX"/>
        </w:rPr>
      </w:pPr>
      <w:r w:rsidRPr="00FA5231">
        <w:rPr>
          <w:rStyle w:val="Carcterdetextodestacado"/>
        </w:rPr>
        <w:t>Contacto:</w:t>
      </w:r>
      <w:r w:rsidRPr="00FA5231">
        <w:rPr>
          <w:noProof/>
          <w:lang w:val="es-MX"/>
        </w:rPr>
        <w:t xml:space="preserve"> Formulario de contacto sencillo que envíe la información directamente al número de WhatsApp del taller. Información de contacto adicional (si se desea compartir algún correo electrónico o redes sociales).</w:t>
      </w:r>
    </w:p>
    <w:p w14:paraId="43BA4225" w14:textId="77777777" w:rsidR="00FA5231" w:rsidRPr="00FA5231" w:rsidRDefault="00FA5231" w:rsidP="00FA5231">
      <w:pPr>
        <w:pStyle w:val="Contenido"/>
        <w:rPr>
          <w:noProof/>
          <w:lang w:val="es-MX"/>
        </w:rPr>
      </w:pPr>
      <w:r w:rsidRPr="00FA5231">
        <w:rPr>
          <w:rStyle w:val="Carcterdetextodestacado"/>
        </w:rPr>
        <w:t>Sobre Nosotros (Opcional):</w:t>
      </w:r>
      <w:r w:rsidRPr="00FA5231">
        <w:rPr>
          <w:noProof/>
          <w:lang w:val="es-MX"/>
        </w:rPr>
        <w:t xml:space="preserve"> Breve historia del taller, la pasión por la cerámica y la dedicación a la artesanía.</w:t>
      </w:r>
    </w:p>
    <w:p w14:paraId="5B886CC4" w14:textId="77777777" w:rsidR="00FA5231" w:rsidRDefault="00FA5231" w:rsidP="00FA5231">
      <w:pPr>
        <w:pStyle w:val="Contenido"/>
        <w:rPr>
          <w:rStyle w:val="Carcterdecontenido"/>
          <w:lang w:val="es-MX"/>
        </w:rPr>
      </w:pPr>
      <w:r w:rsidRPr="00FA5231">
        <w:rPr>
          <w:rStyle w:val="Carcterdetextodestacado"/>
        </w:rPr>
        <w:t>Comentarios/Redes Sociales (Opcional):</w:t>
      </w:r>
      <w:r w:rsidRPr="00FA5231">
        <w:rPr>
          <w:rStyle w:val="Carcterdecontenido"/>
          <w:lang w:val="es-MX"/>
        </w:rPr>
        <w:t xml:space="preserve"> Sección integrada para mostrar publicaciones o comentarios relevantes de las redes sociales del taller (por ejemplo, incrustar un </w:t>
      </w:r>
      <w:proofErr w:type="spellStart"/>
      <w:r w:rsidRPr="00FA5231">
        <w:rPr>
          <w:rStyle w:val="Carcterdecontenido"/>
          <w:lang w:val="es-MX"/>
        </w:rPr>
        <w:t>feed</w:t>
      </w:r>
      <w:proofErr w:type="spellEnd"/>
      <w:r w:rsidRPr="00FA5231">
        <w:rPr>
          <w:rStyle w:val="Carcterdecontenido"/>
          <w:lang w:val="es-MX"/>
        </w:rPr>
        <w:t xml:space="preserve"> de Instagram o Facebook).</w:t>
      </w:r>
    </w:p>
    <w:p w14:paraId="0FC9D810" w14:textId="77777777" w:rsidR="00FA5231" w:rsidRPr="00FA5231" w:rsidRDefault="00FA5231" w:rsidP="00FA5231">
      <w:pPr>
        <w:pStyle w:val="Contenido"/>
        <w:rPr>
          <w:noProof/>
          <w:lang w:val="es-MX"/>
        </w:rPr>
      </w:pPr>
    </w:p>
    <w:p w14:paraId="1BC1878D" w14:textId="77777777" w:rsidR="00FA5231" w:rsidRDefault="00FA5231" w:rsidP="00FA5231">
      <w:pPr>
        <w:pStyle w:val="Textodestacado"/>
        <w:rPr>
          <w:noProof/>
          <w:lang w:val="es-MX"/>
        </w:rPr>
      </w:pPr>
      <w:r w:rsidRPr="00FA5231">
        <w:rPr>
          <w:noProof/>
          <w:lang w:val="es-MX"/>
        </w:rPr>
        <w:t xml:space="preserve">Diseño: </w:t>
      </w:r>
    </w:p>
    <w:p w14:paraId="3ED7FA15" w14:textId="77777777" w:rsidR="00FA5231" w:rsidRPr="00FA5231" w:rsidRDefault="00FA5231" w:rsidP="00FA5231">
      <w:pPr>
        <w:pStyle w:val="Textodestacado"/>
        <w:rPr>
          <w:noProof/>
          <w:lang w:val="es-MX"/>
        </w:rPr>
      </w:pPr>
    </w:p>
    <w:p w14:paraId="6A79F8B9" w14:textId="77777777" w:rsidR="00FA5231" w:rsidRPr="00FA5231" w:rsidRDefault="00FA5231" w:rsidP="00FA5231">
      <w:pPr>
        <w:pStyle w:val="Contenido"/>
        <w:rPr>
          <w:noProof/>
          <w:lang w:val="es-MX"/>
        </w:rPr>
      </w:pPr>
      <w:r w:rsidRPr="00FA5231">
        <w:rPr>
          <w:noProof/>
          <w:lang w:val="es-MX"/>
        </w:rPr>
        <w:t>Visual limpio y profesional que destaque la calidad de las artesanías.</w:t>
      </w:r>
    </w:p>
    <w:p w14:paraId="6447BC81" w14:textId="77777777" w:rsidR="00FA5231" w:rsidRPr="00FA5231" w:rsidRDefault="00FA5231" w:rsidP="00FA5231">
      <w:pPr>
        <w:pStyle w:val="Contenido"/>
        <w:rPr>
          <w:noProof/>
          <w:lang w:val="es-MX"/>
        </w:rPr>
      </w:pPr>
      <w:r w:rsidRPr="00FA5231">
        <w:rPr>
          <w:noProof/>
          <w:lang w:val="es-MX"/>
        </w:rPr>
        <w:t>Uso de imágenes de alta resolución de los productos.</w:t>
      </w:r>
    </w:p>
    <w:p w14:paraId="2F177EE6" w14:textId="77777777" w:rsidR="00FA5231" w:rsidRPr="00FA5231" w:rsidRDefault="00FA5231" w:rsidP="00FA5231">
      <w:pPr>
        <w:pStyle w:val="Contenido"/>
        <w:rPr>
          <w:noProof/>
          <w:lang w:val="es-MX"/>
        </w:rPr>
      </w:pPr>
      <w:r w:rsidRPr="00FA5231">
        <w:rPr>
          <w:noProof/>
          <w:lang w:val="es-MX"/>
        </w:rPr>
        <w:t>Paleta de colores que refleje la identidad del taller (se podría sugerir una basada en los colores de la cerámica o la estética de las artesanías).</w:t>
      </w:r>
    </w:p>
    <w:p w14:paraId="336C15D2" w14:textId="77777777" w:rsidR="00FA5231" w:rsidRDefault="00FA5231" w:rsidP="00FA5231">
      <w:pPr>
        <w:pStyle w:val="Contenido"/>
        <w:rPr>
          <w:noProof/>
          <w:lang w:val="es-MX"/>
        </w:rPr>
      </w:pPr>
      <w:r w:rsidRPr="00FA5231">
        <w:rPr>
          <w:noProof/>
          <w:lang w:val="es-MX"/>
        </w:rPr>
        <w:t>Tipografía legible y agradable a la vista.</w:t>
      </w:r>
    </w:p>
    <w:p w14:paraId="1F7AEAF3" w14:textId="77777777" w:rsidR="00FA5231" w:rsidRPr="00FA5231" w:rsidRDefault="00FA5231" w:rsidP="00FA5231">
      <w:pPr>
        <w:pStyle w:val="Contenido"/>
        <w:rPr>
          <w:noProof/>
          <w:lang w:val="es-MX"/>
        </w:rPr>
      </w:pPr>
    </w:p>
    <w:p w14:paraId="548DF214" w14:textId="77777777" w:rsidR="00FA5231" w:rsidRDefault="00FA5231" w:rsidP="00FA5231">
      <w:pPr>
        <w:pStyle w:val="Textodestacado"/>
        <w:rPr>
          <w:noProof/>
          <w:lang w:val="es-MX"/>
        </w:rPr>
      </w:pPr>
      <w:r w:rsidRPr="00FA5231">
        <w:rPr>
          <w:noProof/>
          <w:lang w:val="es-MX"/>
        </w:rPr>
        <w:t xml:space="preserve">Funcionalidades: </w:t>
      </w:r>
    </w:p>
    <w:p w14:paraId="577288A8" w14:textId="77777777" w:rsidR="00FA5231" w:rsidRPr="00FA5231" w:rsidRDefault="00FA5231" w:rsidP="00FA5231">
      <w:pPr>
        <w:pStyle w:val="Contenido"/>
        <w:rPr>
          <w:noProof/>
          <w:lang w:val="es-MX"/>
        </w:rPr>
      </w:pPr>
    </w:p>
    <w:p w14:paraId="648CCC78" w14:textId="77777777" w:rsidR="00FA5231" w:rsidRPr="00FA5231" w:rsidRDefault="00FA5231" w:rsidP="00FA5231">
      <w:pPr>
        <w:pStyle w:val="Contenido"/>
        <w:rPr>
          <w:noProof/>
          <w:lang w:val="es-MX"/>
        </w:rPr>
      </w:pPr>
      <w:r w:rsidRPr="00FA5231">
        <w:rPr>
          <w:noProof/>
          <w:lang w:val="es-MX"/>
        </w:rPr>
        <w:t>Navegación intuitiva y fácil de usar.</w:t>
      </w:r>
    </w:p>
    <w:p w14:paraId="088D0452" w14:textId="77777777" w:rsidR="00FA5231" w:rsidRPr="00FA5231" w:rsidRDefault="00FA5231" w:rsidP="00FA5231">
      <w:pPr>
        <w:pStyle w:val="Contenido"/>
        <w:rPr>
          <w:noProof/>
          <w:lang w:val="es-MX"/>
        </w:rPr>
      </w:pPr>
      <w:r w:rsidRPr="00FA5231">
        <w:rPr>
          <w:noProof/>
          <w:lang w:val="es-MX"/>
        </w:rPr>
        <w:t>Galería de imágenes atractiva.</w:t>
      </w:r>
    </w:p>
    <w:p w14:paraId="24EB6068" w14:textId="77777777" w:rsidR="00FA5231" w:rsidRPr="00FA5231" w:rsidRDefault="00FA5231" w:rsidP="00FA5231">
      <w:pPr>
        <w:pStyle w:val="Contenido"/>
        <w:rPr>
          <w:noProof/>
          <w:lang w:val="es-MX"/>
        </w:rPr>
      </w:pPr>
      <w:r w:rsidRPr="00FA5231">
        <w:rPr>
          <w:noProof/>
          <w:lang w:val="es-MX"/>
        </w:rPr>
        <w:t>Formulario de contacto funcional con integración a WhatsApp (se explorarán opciones como enlaces directos "wa.me" o servicios de terceros si es necesario).</w:t>
      </w:r>
    </w:p>
    <w:p w14:paraId="74DE4C78" w14:textId="77777777" w:rsidR="00FA5231" w:rsidRPr="00FA5231" w:rsidRDefault="00FA5231" w:rsidP="00FA5231">
      <w:pPr>
        <w:pStyle w:val="Contenido"/>
        <w:rPr>
          <w:noProof/>
          <w:lang w:val="es-MX"/>
        </w:rPr>
      </w:pPr>
      <w:r w:rsidRPr="00FA5231">
        <w:rPr>
          <w:noProof/>
          <w:lang w:val="es-MX"/>
        </w:rPr>
        <w:t>Integración sencilla de comentarios de redes sociales (a través de widgets o incrustaciones).</w:t>
      </w:r>
    </w:p>
    <w:p w14:paraId="0F289DDE" w14:textId="77777777" w:rsidR="00FA5231" w:rsidRPr="00FA5231" w:rsidRDefault="00FA5231" w:rsidP="00FA5231">
      <w:pPr>
        <w:pStyle w:val="Contenido"/>
        <w:rPr>
          <w:noProof/>
          <w:lang w:val="es-MX"/>
        </w:rPr>
      </w:pPr>
      <w:r w:rsidRPr="00FA5231">
        <w:rPr>
          <w:noProof/>
          <w:lang w:val="es-MX"/>
        </w:rPr>
        <w:t>Diseño responsivo para una correcta visualización en todos los dispositivos.</w:t>
      </w:r>
    </w:p>
    <w:p w14:paraId="243D144F" w14:textId="77777777" w:rsidR="00FA5231" w:rsidRDefault="00FA5231" w:rsidP="00FA5231">
      <w:pPr>
        <w:pStyle w:val="Contenido"/>
        <w:rPr>
          <w:noProof/>
          <w:lang w:val="es-MX"/>
        </w:rPr>
      </w:pPr>
      <w:r w:rsidRPr="00FA5231">
        <w:rPr>
          <w:noProof/>
          <w:lang w:val="es-MX"/>
        </w:rPr>
        <w:lastRenderedPageBreak/>
        <w:t>Optimización básica para motores de búsqueda (SEO) con palabras clave relevantes para las artesanías en cerámica.</w:t>
      </w:r>
    </w:p>
    <w:p w14:paraId="2B1826CA" w14:textId="77777777" w:rsidR="00FA5231" w:rsidRPr="00FA5231" w:rsidRDefault="00FA5231" w:rsidP="00FA5231">
      <w:pPr>
        <w:pStyle w:val="Contenido"/>
        <w:rPr>
          <w:noProof/>
          <w:lang w:val="es-MX"/>
        </w:rPr>
      </w:pPr>
    </w:p>
    <w:p w14:paraId="5640D930" w14:textId="77777777" w:rsidR="00FA5231" w:rsidRPr="00FA5231" w:rsidRDefault="00FA5231" w:rsidP="00FA5231">
      <w:pPr>
        <w:pStyle w:val="Ttulo2"/>
        <w:rPr>
          <w:noProof/>
          <w:lang w:val="es-MX"/>
        </w:rPr>
      </w:pPr>
      <w:r w:rsidRPr="00FA5231">
        <w:rPr>
          <w:noProof/>
          <w:lang w:val="es-MX"/>
        </w:rPr>
        <w:t>4. Tecnologías y Herramientas:</w:t>
      </w:r>
    </w:p>
    <w:p w14:paraId="4A90788E" w14:textId="77777777" w:rsidR="008C3D86" w:rsidRDefault="00FA5231" w:rsidP="00FA5231">
      <w:pPr>
        <w:pStyle w:val="Textodestacado"/>
        <w:rPr>
          <w:noProof/>
          <w:lang w:val="es-MX"/>
        </w:rPr>
      </w:pPr>
      <w:r w:rsidRPr="00FA5231">
        <w:rPr>
          <w:noProof/>
          <w:lang w:val="es-MX"/>
        </w:rPr>
        <w:t>Desarrollo:</w:t>
      </w:r>
    </w:p>
    <w:p w14:paraId="10D8F303" w14:textId="3E43D007" w:rsidR="00FA5231" w:rsidRPr="00FA5231" w:rsidRDefault="00FA5231" w:rsidP="00FA5231">
      <w:pPr>
        <w:pStyle w:val="Textodestacado"/>
        <w:rPr>
          <w:noProof/>
          <w:lang w:val="es-MX"/>
        </w:rPr>
      </w:pPr>
      <w:r w:rsidRPr="00FA5231">
        <w:rPr>
          <w:noProof/>
          <w:lang w:val="es-MX"/>
        </w:rPr>
        <w:t xml:space="preserve"> </w:t>
      </w:r>
    </w:p>
    <w:p w14:paraId="6DEF7522" w14:textId="77777777" w:rsidR="00FA5231" w:rsidRPr="00FA5231" w:rsidRDefault="00FA5231" w:rsidP="00FA5231">
      <w:pPr>
        <w:pStyle w:val="Contenido"/>
        <w:rPr>
          <w:noProof/>
          <w:lang w:val="es-MX"/>
        </w:rPr>
      </w:pPr>
      <w:r w:rsidRPr="00FA5231">
        <w:rPr>
          <w:noProof/>
          <w:lang w:val="es-MX"/>
        </w:rPr>
        <w:t>HTML, CSS y JavaScript: Tecnologías fundamentales para la estructura, el estilo y la interactividad básica del sitio web estático.</w:t>
      </w:r>
    </w:p>
    <w:p w14:paraId="166D784A" w14:textId="77777777" w:rsidR="00FA5231" w:rsidRDefault="00FA5231" w:rsidP="00FA5231">
      <w:pPr>
        <w:pStyle w:val="Contenido"/>
        <w:rPr>
          <w:noProof/>
          <w:lang w:val="es-MX"/>
        </w:rPr>
      </w:pPr>
      <w:r w:rsidRPr="00FA5231">
        <w:rPr>
          <w:b/>
          <w:bCs/>
          <w:noProof/>
          <w:lang w:val="es-MX"/>
        </w:rPr>
        <w:t>Generadores de Sitios Estáticos (Opcional):</w:t>
      </w:r>
      <w:r w:rsidRPr="00FA5231">
        <w:rPr>
          <w:noProof/>
          <w:lang w:val="es-MX"/>
        </w:rPr>
        <w:t xml:space="preserve"> Para facilitar el desarrollo y la organización del contenido (ejemplos: Jekyll, Hugo, aunque esto podría ser más técnico si el cliente no tiene conocimientos).</w:t>
      </w:r>
    </w:p>
    <w:p w14:paraId="0AECECC4" w14:textId="77777777" w:rsidR="008C3D86" w:rsidRPr="00FA5231" w:rsidRDefault="008C3D86" w:rsidP="00FA5231">
      <w:pPr>
        <w:pStyle w:val="Contenido"/>
        <w:rPr>
          <w:noProof/>
          <w:lang w:val="es-MX"/>
        </w:rPr>
      </w:pPr>
    </w:p>
    <w:p w14:paraId="00AC67C2" w14:textId="77777777" w:rsidR="00FA5231" w:rsidRDefault="00FA5231" w:rsidP="008C3D86">
      <w:pPr>
        <w:pStyle w:val="Textodestacado"/>
        <w:rPr>
          <w:noProof/>
          <w:lang w:val="es-MX"/>
        </w:rPr>
      </w:pPr>
      <w:r w:rsidRPr="00FA5231">
        <w:rPr>
          <w:noProof/>
          <w:lang w:val="es-MX"/>
        </w:rPr>
        <w:t xml:space="preserve">Alojamiento Web: </w:t>
      </w:r>
    </w:p>
    <w:p w14:paraId="43BFD8A6" w14:textId="77777777" w:rsidR="008C3D86" w:rsidRPr="00FA5231" w:rsidRDefault="008C3D86" w:rsidP="008C3D86">
      <w:pPr>
        <w:pStyle w:val="Textodestacado"/>
        <w:rPr>
          <w:noProof/>
          <w:lang w:val="es-MX"/>
        </w:rPr>
      </w:pPr>
    </w:p>
    <w:p w14:paraId="71152BC8" w14:textId="77777777" w:rsidR="00FA5231" w:rsidRDefault="00FA5231" w:rsidP="008C3D86">
      <w:pPr>
        <w:pStyle w:val="Textodestacado"/>
        <w:rPr>
          <w:noProof/>
          <w:lang w:val="es-MX"/>
        </w:rPr>
      </w:pPr>
      <w:r w:rsidRPr="00FA5231">
        <w:rPr>
          <w:noProof/>
          <w:lang w:val="es-MX"/>
        </w:rPr>
        <w:t xml:space="preserve">Opciones Gratuitas (para la fase de prueba): </w:t>
      </w:r>
    </w:p>
    <w:p w14:paraId="7C415AE3" w14:textId="77777777" w:rsidR="008C3D86" w:rsidRPr="00FA5231" w:rsidRDefault="008C3D86" w:rsidP="008C3D86">
      <w:pPr>
        <w:pStyle w:val="Textodestacado"/>
        <w:rPr>
          <w:noProof/>
          <w:lang w:val="es-MX"/>
        </w:rPr>
      </w:pPr>
    </w:p>
    <w:p w14:paraId="543D7B3C" w14:textId="77777777" w:rsidR="00FA5231" w:rsidRPr="00FA5231" w:rsidRDefault="00FA5231" w:rsidP="00FA5231">
      <w:pPr>
        <w:pStyle w:val="Contenido"/>
        <w:rPr>
          <w:noProof/>
          <w:lang w:val="es-MX"/>
        </w:rPr>
      </w:pPr>
      <w:proofErr w:type="spellStart"/>
      <w:r w:rsidRPr="008C3D86">
        <w:rPr>
          <w:rStyle w:val="Carcterdetextodestacado"/>
        </w:rPr>
        <w:t>Netlify</w:t>
      </w:r>
      <w:proofErr w:type="spellEnd"/>
      <w:r w:rsidRPr="008C3D86">
        <w:rPr>
          <w:rStyle w:val="Carcterdetextodestacado"/>
        </w:rPr>
        <w:t>:</w:t>
      </w:r>
      <w:r w:rsidRPr="00FA5231">
        <w:rPr>
          <w:noProof/>
          <w:lang w:val="es-MX"/>
        </w:rPr>
        <w:t xml:space="preserve"> Ofrece alojamiento gratuito para sitios estáticos con despliegue sencillo desde repositorios Git.</w:t>
      </w:r>
    </w:p>
    <w:p w14:paraId="55ADA19C" w14:textId="77777777" w:rsidR="00FA5231" w:rsidRPr="00FA5231" w:rsidRDefault="00FA5231" w:rsidP="00FA5231">
      <w:pPr>
        <w:pStyle w:val="Contenido"/>
        <w:rPr>
          <w:noProof/>
          <w:lang w:val="es-MX"/>
        </w:rPr>
      </w:pPr>
      <w:proofErr w:type="spellStart"/>
      <w:r w:rsidRPr="008C3D86">
        <w:rPr>
          <w:rStyle w:val="Carcterdetextodestacado"/>
        </w:rPr>
        <w:t>Vercel</w:t>
      </w:r>
      <w:proofErr w:type="spellEnd"/>
      <w:r w:rsidRPr="008C3D86">
        <w:rPr>
          <w:rStyle w:val="Carcterdetextodestacado"/>
        </w:rPr>
        <w:t>:</w:t>
      </w:r>
      <w:r w:rsidRPr="00FA5231">
        <w:rPr>
          <w:noProof/>
          <w:lang w:val="es-MX"/>
        </w:rPr>
        <w:t xml:space="preserve"> Similar a Netlify, también ofrece alojamiento gratuito para sitios estáticos.</w:t>
      </w:r>
    </w:p>
    <w:p w14:paraId="011DBE55" w14:textId="77777777" w:rsidR="00FA5231" w:rsidRPr="00FA5231" w:rsidRDefault="00FA5231" w:rsidP="00FA5231">
      <w:pPr>
        <w:pStyle w:val="Contenido"/>
        <w:rPr>
          <w:noProof/>
          <w:lang w:val="es-MX"/>
        </w:rPr>
      </w:pPr>
      <w:r w:rsidRPr="008C3D86">
        <w:rPr>
          <w:rStyle w:val="Carcterdetextodestacado"/>
        </w:rPr>
        <w:t>GitHub Pages:</w:t>
      </w:r>
      <w:r w:rsidRPr="00FA5231">
        <w:rPr>
          <w:noProof/>
          <w:lang w:val="es-MX"/>
        </w:rPr>
        <w:t xml:space="preserve"> Alojamiento gratuito directamente desde repositorios de GitHub (requiere un poco más de conocimiento técnico).</w:t>
      </w:r>
    </w:p>
    <w:p w14:paraId="6D1B827E" w14:textId="77777777" w:rsidR="00FA5231" w:rsidRDefault="00FA5231" w:rsidP="00FA5231">
      <w:pPr>
        <w:pStyle w:val="Contenido"/>
        <w:rPr>
          <w:noProof/>
          <w:lang w:val="es-MX"/>
        </w:rPr>
      </w:pPr>
      <w:r w:rsidRPr="008C3D86">
        <w:rPr>
          <w:rStyle w:val="Carcterdetextodestacado"/>
        </w:rPr>
        <w:t>Consideraciones:</w:t>
      </w:r>
      <w:r w:rsidRPr="00FA5231">
        <w:rPr>
          <w:noProof/>
          <w:lang w:val="es-MX"/>
        </w:rPr>
        <w:t xml:space="preserve"> Las opciones gratuitas suelen tener limitaciones en cuanto a tráfico, funcionalidades y nombre de dominio (suelen usar subdominios).</w:t>
      </w:r>
    </w:p>
    <w:p w14:paraId="5D43FCB2" w14:textId="77777777" w:rsidR="008C3D86" w:rsidRPr="00FA5231" w:rsidRDefault="008C3D86" w:rsidP="00FA5231">
      <w:pPr>
        <w:pStyle w:val="Contenido"/>
        <w:rPr>
          <w:noProof/>
          <w:lang w:val="es-MX"/>
        </w:rPr>
      </w:pPr>
    </w:p>
    <w:p w14:paraId="5369FDC8" w14:textId="77777777" w:rsidR="00FA5231" w:rsidRDefault="00FA5231" w:rsidP="008C3D86">
      <w:pPr>
        <w:pStyle w:val="Textodestacado"/>
        <w:rPr>
          <w:noProof/>
          <w:lang w:val="es-MX"/>
        </w:rPr>
      </w:pPr>
      <w:r w:rsidRPr="00FA5231">
        <w:rPr>
          <w:noProof/>
          <w:lang w:val="es-MX"/>
        </w:rPr>
        <w:t xml:space="preserve">Opciones de Pago de Bajo Costo (para la fase de lanzamiento): </w:t>
      </w:r>
    </w:p>
    <w:p w14:paraId="471FE146" w14:textId="77777777" w:rsidR="008C3D86" w:rsidRPr="00FA5231" w:rsidRDefault="008C3D86" w:rsidP="00FA5231">
      <w:pPr>
        <w:pStyle w:val="Contenido"/>
        <w:rPr>
          <w:noProof/>
          <w:lang w:val="es-MX"/>
        </w:rPr>
      </w:pPr>
    </w:p>
    <w:p w14:paraId="2439B727" w14:textId="77777777" w:rsidR="00FA5231" w:rsidRPr="00FA5231" w:rsidRDefault="00FA5231" w:rsidP="00FA5231">
      <w:pPr>
        <w:pStyle w:val="Contenido"/>
        <w:rPr>
          <w:noProof/>
          <w:lang w:val="es-MX"/>
        </w:rPr>
      </w:pPr>
      <w:r w:rsidRPr="008C3D86">
        <w:rPr>
          <w:rStyle w:val="Carcterdetextodestacado"/>
        </w:rPr>
        <w:t xml:space="preserve">Hostinger, </w:t>
      </w:r>
      <w:proofErr w:type="spellStart"/>
      <w:r w:rsidRPr="008C3D86">
        <w:rPr>
          <w:rStyle w:val="Carcterdetextodestacado"/>
        </w:rPr>
        <w:t>Banahosting</w:t>
      </w:r>
      <w:proofErr w:type="spellEnd"/>
      <w:r w:rsidRPr="008C3D86">
        <w:rPr>
          <w:rStyle w:val="Carcterdetextodestacado"/>
        </w:rPr>
        <w:t xml:space="preserve">, </w:t>
      </w:r>
      <w:proofErr w:type="spellStart"/>
      <w:r w:rsidRPr="008C3D86">
        <w:rPr>
          <w:rStyle w:val="Carcterdetextodestacado"/>
        </w:rPr>
        <w:t>DonWeb</w:t>
      </w:r>
      <w:proofErr w:type="spellEnd"/>
      <w:r w:rsidRPr="008C3D86">
        <w:rPr>
          <w:rStyle w:val="Carcterdetextodestacado"/>
        </w:rPr>
        <w:t xml:space="preserve"> (planes básicos):</w:t>
      </w:r>
      <w:r w:rsidRPr="00FA5231">
        <w:rPr>
          <w:noProof/>
          <w:lang w:val="es-MX"/>
        </w:rPr>
        <w:t xml:space="preserve"> Suelen ofrecer planes de hosting compartido a precios accesibles.</w:t>
      </w:r>
    </w:p>
    <w:p w14:paraId="5534104F" w14:textId="77777777" w:rsidR="00FA5231" w:rsidRDefault="00FA5231" w:rsidP="00FA5231">
      <w:pPr>
        <w:pStyle w:val="Contenido"/>
        <w:rPr>
          <w:noProof/>
          <w:lang w:val="es-MX"/>
        </w:rPr>
      </w:pPr>
      <w:r w:rsidRPr="008C3D86">
        <w:rPr>
          <w:rStyle w:val="Carcterdetextodestacado"/>
        </w:rPr>
        <w:t>Consideraciones:</w:t>
      </w:r>
      <w:r w:rsidRPr="00FA5231">
        <w:rPr>
          <w:noProof/>
          <w:lang w:val="es-MX"/>
        </w:rPr>
        <w:t xml:space="preserve"> Ofrecen mayor estabilidad, mejor rendimiento y la posibilidad de usar un nombre de dominio propio.</w:t>
      </w:r>
    </w:p>
    <w:p w14:paraId="5E2236DC" w14:textId="77777777" w:rsidR="008C3D86" w:rsidRPr="00FA5231" w:rsidRDefault="008C3D86" w:rsidP="00FA5231">
      <w:pPr>
        <w:pStyle w:val="Contenido"/>
        <w:rPr>
          <w:noProof/>
          <w:lang w:val="es-MX"/>
        </w:rPr>
      </w:pPr>
    </w:p>
    <w:p w14:paraId="496288EE" w14:textId="77777777" w:rsidR="00FA5231" w:rsidRDefault="00FA5231" w:rsidP="008C3D86">
      <w:pPr>
        <w:pStyle w:val="Textodestacado"/>
        <w:rPr>
          <w:noProof/>
          <w:lang w:val="es-MX"/>
        </w:rPr>
      </w:pPr>
      <w:r w:rsidRPr="00FA5231">
        <w:rPr>
          <w:noProof/>
          <w:lang w:val="es-MX"/>
        </w:rPr>
        <w:t xml:space="preserve">Formulario de Contacto con Integración a WhatsApp: </w:t>
      </w:r>
    </w:p>
    <w:p w14:paraId="412428BF" w14:textId="77777777" w:rsidR="008C3D86" w:rsidRPr="00FA5231" w:rsidRDefault="008C3D86" w:rsidP="00FA5231">
      <w:pPr>
        <w:pStyle w:val="Contenido"/>
        <w:rPr>
          <w:noProof/>
          <w:lang w:val="es-MX"/>
        </w:rPr>
      </w:pPr>
    </w:p>
    <w:p w14:paraId="642BF151" w14:textId="77777777" w:rsidR="00FA5231" w:rsidRPr="00FA5231" w:rsidRDefault="00FA5231" w:rsidP="00FA5231">
      <w:pPr>
        <w:pStyle w:val="Contenido"/>
        <w:rPr>
          <w:noProof/>
          <w:lang w:val="es-MX"/>
        </w:rPr>
      </w:pPr>
      <w:r w:rsidRPr="008C3D86">
        <w:rPr>
          <w:rStyle w:val="Carcterdetextodestacado"/>
        </w:rPr>
        <w:t>Enlace Directo "</w:t>
      </w:r>
      <w:proofErr w:type="spellStart"/>
      <w:r w:rsidRPr="008C3D86">
        <w:rPr>
          <w:rStyle w:val="Carcterdetextodestacado"/>
        </w:rPr>
        <w:t>wa.me</w:t>
      </w:r>
      <w:proofErr w:type="spellEnd"/>
      <w:r w:rsidRPr="008C3D86">
        <w:rPr>
          <w:rStyle w:val="Carcterdetextodestacado"/>
        </w:rPr>
        <w:t>":</w:t>
      </w:r>
      <w:r w:rsidRPr="00FA5231">
        <w:rPr>
          <w:noProof/>
          <w:lang w:val="es-MX"/>
        </w:rPr>
        <w:t xml:space="preserve"> La forma más sencilla es crear un enlace directo que al hacer clic abra WhatsApp con un mensaje predefinido (opcional).</w:t>
      </w:r>
    </w:p>
    <w:p w14:paraId="04D5AEFC" w14:textId="77777777" w:rsidR="00FA5231" w:rsidRDefault="00FA5231" w:rsidP="00FA5231">
      <w:pPr>
        <w:pStyle w:val="Contenido"/>
        <w:rPr>
          <w:noProof/>
          <w:lang w:val="es-MX"/>
        </w:rPr>
      </w:pPr>
      <w:r w:rsidRPr="008C3D86">
        <w:rPr>
          <w:rStyle w:val="Carcterdetextodestacado"/>
        </w:rPr>
        <w:lastRenderedPageBreak/>
        <w:t xml:space="preserve">Servicios de Formulario con Integración (Opcional): </w:t>
      </w:r>
      <w:r w:rsidRPr="00FA5231">
        <w:rPr>
          <w:noProof/>
          <w:lang w:val="es-MX"/>
        </w:rPr>
        <w:t>Algunos servicios de formularios permiten redirigir o enviar notificaciones a WhatsApp (podría tener costos asociados).</w:t>
      </w:r>
    </w:p>
    <w:p w14:paraId="14ADB943" w14:textId="77777777" w:rsidR="008C3D86" w:rsidRPr="00FA5231" w:rsidRDefault="008C3D86" w:rsidP="00FA5231">
      <w:pPr>
        <w:pStyle w:val="Contenido"/>
        <w:rPr>
          <w:noProof/>
          <w:lang w:val="es-MX"/>
        </w:rPr>
      </w:pPr>
    </w:p>
    <w:p w14:paraId="14A6A502" w14:textId="77777777" w:rsidR="00FA5231" w:rsidRDefault="00FA5231" w:rsidP="008C3D86">
      <w:pPr>
        <w:pStyle w:val="Textodestacado"/>
        <w:rPr>
          <w:noProof/>
          <w:lang w:val="es-MX"/>
        </w:rPr>
      </w:pPr>
      <w:r w:rsidRPr="00FA5231">
        <w:rPr>
          <w:noProof/>
          <w:lang w:val="es-MX"/>
        </w:rPr>
        <w:t xml:space="preserve">Integración de Redes Sociales: </w:t>
      </w:r>
    </w:p>
    <w:p w14:paraId="599FF4C4" w14:textId="77777777" w:rsidR="008C3D86" w:rsidRPr="00FA5231" w:rsidRDefault="008C3D86" w:rsidP="00FA5231">
      <w:pPr>
        <w:pStyle w:val="Contenido"/>
        <w:rPr>
          <w:noProof/>
          <w:lang w:val="es-MX"/>
        </w:rPr>
      </w:pPr>
    </w:p>
    <w:p w14:paraId="5814FEB0" w14:textId="77777777" w:rsidR="00FA5231" w:rsidRDefault="00FA5231" w:rsidP="00FA5231">
      <w:pPr>
        <w:pStyle w:val="Contenido"/>
        <w:rPr>
          <w:noProof/>
          <w:lang w:val="es-MX"/>
        </w:rPr>
      </w:pPr>
      <w:r w:rsidRPr="008C3D86">
        <w:rPr>
          <w:rStyle w:val="Carcterdetextodestacado"/>
        </w:rPr>
        <w:t>Widgets o Códigos de Incrustación:</w:t>
      </w:r>
      <w:r w:rsidRPr="00FA5231">
        <w:rPr>
          <w:noProof/>
          <w:lang w:val="es-MX"/>
        </w:rPr>
        <w:t xml:space="preserve"> Las propias plataformas de redes sociales suelen ofrecer códigos para incrustar publicaciones o feeds en sitios web.</w:t>
      </w:r>
    </w:p>
    <w:p w14:paraId="2EA3D1B4" w14:textId="77777777" w:rsidR="008C3D86" w:rsidRPr="00FA5231" w:rsidRDefault="008C3D86" w:rsidP="00FA5231">
      <w:pPr>
        <w:pStyle w:val="Contenido"/>
        <w:rPr>
          <w:noProof/>
          <w:lang w:val="es-MX"/>
        </w:rPr>
      </w:pPr>
    </w:p>
    <w:p w14:paraId="387B9249" w14:textId="77777777" w:rsidR="00FA5231" w:rsidRPr="00FA5231" w:rsidRDefault="00FA5231" w:rsidP="00FA5231">
      <w:pPr>
        <w:pStyle w:val="Ttulo2"/>
        <w:rPr>
          <w:noProof/>
          <w:lang w:val="es-MX"/>
        </w:rPr>
      </w:pPr>
      <w:r w:rsidRPr="00FA5231">
        <w:rPr>
          <w:noProof/>
          <w:lang w:val="es-MX"/>
        </w:rPr>
        <w:t>5. Cronograma Estimado (Fase Inicial):</w:t>
      </w:r>
    </w:p>
    <w:p w14:paraId="77A7C705" w14:textId="77777777" w:rsidR="00FA5231" w:rsidRPr="00FA5231" w:rsidRDefault="00FA5231" w:rsidP="00FA5231">
      <w:pPr>
        <w:pStyle w:val="Contenido"/>
        <w:rPr>
          <w:noProof/>
          <w:lang w:val="es-MX"/>
        </w:rPr>
      </w:pPr>
      <w:r w:rsidRPr="00FA5231">
        <w:rPr>
          <w:b/>
          <w:bCs/>
          <w:noProof/>
          <w:lang w:val="es-MX"/>
        </w:rPr>
        <w:t>Semana 1:</w:t>
      </w:r>
      <w:r w:rsidRPr="00FA5231">
        <w:rPr>
          <w:noProof/>
          <w:lang w:val="es-MX"/>
        </w:rPr>
        <w:t xml:space="preserve"> Recopilación detallada del contenido (textos e imágenes de todos los productos), planificación de la estructura final del sitio.</w:t>
      </w:r>
    </w:p>
    <w:p w14:paraId="7A8AF61C" w14:textId="77777777" w:rsidR="00FA5231" w:rsidRPr="00FA5231" w:rsidRDefault="00FA5231" w:rsidP="00FA5231">
      <w:pPr>
        <w:pStyle w:val="Contenido"/>
        <w:rPr>
          <w:noProof/>
          <w:lang w:val="es-MX"/>
        </w:rPr>
      </w:pPr>
      <w:r w:rsidRPr="00FA5231">
        <w:rPr>
          <w:b/>
          <w:bCs/>
          <w:noProof/>
          <w:lang w:val="es-MX"/>
        </w:rPr>
        <w:t>Semana 2-3:</w:t>
      </w:r>
      <w:r w:rsidRPr="00FA5231">
        <w:rPr>
          <w:noProof/>
          <w:lang w:val="es-MX"/>
        </w:rPr>
        <w:t xml:space="preserve"> Diseño visual del sitio web y desarrollo de la estructura HTML y CSS.</w:t>
      </w:r>
    </w:p>
    <w:p w14:paraId="40109492" w14:textId="77777777" w:rsidR="00FA5231" w:rsidRPr="00FA5231" w:rsidRDefault="00FA5231" w:rsidP="00FA5231">
      <w:pPr>
        <w:pStyle w:val="Contenido"/>
        <w:rPr>
          <w:noProof/>
          <w:lang w:val="es-MX"/>
        </w:rPr>
      </w:pPr>
      <w:r w:rsidRPr="00FA5231">
        <w:rPr>
          <w:b/>
          <w:bCs/>
          <w:noProof/>
          <w:lang w:val="es-MX"/>
        </w:rPr>
        <w:t>Semana 4:</w:t>
      </w:r>
      <w:r w:rsidRPr="00FA5231">
        <w:rPr>
          <w:noProof/>
          <w:lang w:val="es-MX"/>
        </w:rPr>
        <w:t xml:space="preserve"> Desarrollo de la funcionalidad del formulario de contacto con integración a WhatsApp e integración de la sección de redes sociales (si aplica).</w:t>
      </w:r>
    </w:p>
    <w:p w14:paraId="57207D61" w14:textId="77777777" w:rsidR="00FA5231" w:rsidRPr="00FA5231" w:rsidRDefault="00FA5231" w:rsidP="00FA5231">
      <w:pPr>
        <w:pStyle w:val="Contenido"/>
        <w:rPr>
          <w:noProof/>
          <w:lang w:val="es-MX"/>
        </w:rPr>
      </w:pPr>
      <w:r w:rsidRPr="00FA5231">
        <w:rPr>
          <w:b/>
          <w:bCs/>
          <w:noProof/>
          <w:lang w:val="es-MX"/>
        </w:rPr>
        <w:t>Semana 5:</w:t>
      </w:r>
      <w:r w:rsidRPr="00FA5231">
        <w:rPr>
          <w:noProof/>
          <w:lang w:val="es-MX"/>
        </w:rPr>
        <w:t xml:space="preserve"> Pruebas exhaustivas del sitio web en diferentes dispositivos y navegadores.</w:t>
      </w:r>
    </w:p>
    <w:p w14:paraId="1476D200" w14:textId="77777777" w:rsidR="00FA5231" w:rsidRPr="00FA5231" w:rsidRDefault="00FA5231" w:rsidP="00FA5231">
      <w:pPr>
        <w:pStyle w:val="Contenido"/>
        <w:rPr>
          <w:noProof/>
          <w:lang w:val="es-MX"/>
        </w:rPr>
      </w:pPr>
      <w:r w:rsidRPr="00FA5231">
        <w:rPr>
          <w:b/>
          <w:bCs/>
          <w:noProof/>
          <w:lang w:val="es-MX"/>
        </w:rPr>
        <w:t>Semana 6:</w:t>
      </w:r>
      <w:r w:rsidRPr="00FA5231">
        <w:rPr>
          <w:noProof/>
          <w:lang w:val="es-MX"/>
        </w:rPr>
        <w:t xml:space="preserve"> Despliegue del sitio web en la plataforma de alojamiento elegida.</w:t>
      </w:r>
    </w:p>
    <w:p w14:paraId="2D6302B9" w14:textId="77777777" w:rsidR="00FA5231" w:rsidRDefault="00FA5231" w:rsidP="00FA5231">
      <w:pPr>
        <w:pStyle w:val="Contenido"/>
        <w:rPr>
          <w:noProof/>
          <w:lang w:val="es-MX"/>
        </w:rPr>
      </w:pPr>
      <w:r w:rsidRPr="00FA5231">
        <w:rPr>
          <w:b/>
          <w:bCs/>
          <w:noProof/>
          <w:lang w:val="es-MX"/>
        </w:rPr>
        <w:t>Nota:</w:t>
      </w:r>
      <w:r w:rsidRPr="00FA5231">
        <w:rPr>
          <w:noProof/>
          <w:lang w:val="es-MX"/>
        </w:rPr>
        <w:t xml:space="preserve"> Este cronograma es una estimación y puede variar según la complejidad y la disponibilidad del contenido.</w:t>
      </w:r>
    </w:p>
    <w:p w14:paraId="5C649BCD" w14:textId="77777777" w:rsidR="008C3D86" w:rsidRPr="00FA5231" w:rsidRDefault="008C3D86" w:rsidP="00FA5231">
      <w:pPr>
        <w:pStyle w:val="Contenido"/>
        <w:rPr>
          <w:noProof/>
          <w:lang w:val="es-MX"/>
        </w:rPr>
      </w:pPr>
    </w:p>
    <w:p w14:paraId="4A6C39F0" w14:textId="77777777" w:rsidR="00FA5231" w:rsidRDefault="00FA5231" w:rsidP="00FA5231">
      <w:pPr>
        <w:rPr>
          <w:bCs/>
          <w:noProof/>
          <w:lang w:val="es-MX"/>
        </w:rPr>
      </w:pPr>
      <w:r w:rsidRPr="00FA5231">
        <w:rPr>
          <w:bCs/>
          <w:noProof/>
          <w:lang w:val="es-MX"/>
        </w:rPr>
        <w:t>6. Presupuesto Estimado (Fase Inicial):</w:t>
      </w:r>
    </w:p>
    <w:p w14:paraId="68954544" w14:textId="77777777" w:rsidR="008C3D86" w:rsidRPr="00FA5231" w:rsidRDefault="008C3D86" w:rsidP="00FA5231">
      <w:pPr>
        <w:rPr>
          <w:noProof/>
          <w:lang w:val="es-MX"/>
        </w:rPr>
      </w:pPr>
    </w:p>
    <w:p w14:paraId="34F79803" w14:textId="77777777" w:rsidR="00FA5231" w:rsidRPr="00FA5231" w:rsidRDefault="00FA5231" w:rsidP="00FA5231">
      <w:pPr>
        <w:pStyle w:val="Contenido"/>
        <w:rPr>
          <w:noProof/>
          <w:lang w:val="es-MX"/>
        </w:rPr>
      </w:pPr>
      <w:r w:rsidRPr="00FA5231">
        <w:rPr>
          <w:b/>
          <w:bCs/>
          <w:noProof/>
          <w:lang w:val="es-MX"/>
        </w:rPr>
        <w:t>Desarrollo Web:</w:t>
      </w:r>
      <w:r w:rsidRPr="00FA5231">
        <w:rPr>
          <w:noProof/>
          <w:lang w:val="es-MX"/>
        </w:rPr>
        <w:t xml:space="preserve"> [Aquí podrías poner tu estimación de costos si vas a cobrar por el desarrollo. Si es un proyecto personal o pro-bono, puedes indicarlo como "Costo: A determinar" o "Proyecto personal"].</w:t>
      </w:r>
    </w:p>
    <w:p w14:paraId="198F6D2E" w14:textId="77777777" w:rsidR="00FA5231" w:rsidRPr="00FA5231" w:rsidRDefault="00FA5231" w:rsidP="00FA5231">
      <w:pPr>
        <w:pStyle w:val="Contenido"/>
        <w:rPr>
          <w:noProof/>
          <w:lang w:val="es-MX"/>
        </w:rPr>
      </w:pPr>
      <w:r w:rsidRPr="00FA5231">
        <w:rPr>
          <w:b/>
          <w:bCs/>
          <w:noProof/>
          <w:lang w:val="es-MX"/>
        </w:rPr>
        <w:t>Alojamiento Web (Fase de Prueba):</w:t>
      </w:r>
      <w:r w:rsidRPr="00FA5231">
        <w:rPr>
          <w:noProof/>
          <w:lang w:val="es-MX"/>
        </w:rPr>
        <w:t xml:space="preserve"> Costo: Gratuito (con las opciones mencionadas).</w:t>
      </w:r>
    </w:p>
    <w:p w14:paraId="2E5C3921" w14:textId="77777777" w:rsidR="00FA5231" w:rsidRPr="00FA5231" w:rsidRDefault="00FA5231" w:rsidP="00FA5231">
      <w:pPr>
        <w:pStyle w:val="Contenido"/>
        <w:rPr>
          <w:noProof/>
          <w:lang w:val="es-MX"/>
        </w:rPr>
      </w:pPr>
      <w:r w:rsidRPr="00FA5231">
        <w:rPr>
          <w:b/>
          <w:bCs/>
          <w:noProof/>
          <w:lang w:val="es-MX"/>
        </w:rPr>
        <w:t>Alojamiento Web (Fase de Lanzamiento):</w:t>
      </w:r>
      <w:r w:rsidRPr="00FA5231">
        <w:rPr>
          <w:noProof/>
          <w:lang w:val="es-MX"/>
        </w:rPr>
        <w:t xml:space="preserve"> Costo: [Indicar el costo estimado mensual o anual de las opciones de bajo costo].</w:t>
      </w:r>
    </w:p>
    <w:p w14:paraId="23088267" w14:textId="77777777" w:rsidR="00FA5231" w:rsidRPr="00FA5231" w:rsidRDefault="00FA5231" w:rsidP="00FA5231">
      <w:pPr>
        <w:pStyle w:val="Contenido"/>
        <w:rPr>
          <w:noProof/>
          <w:lang w:val="es-MX"/>
        </w:rPr>
      </w:pPr>
      <w:r w:rsidRPr="00FA5231">
        <w:rPr>
          <w:b/>
          <w:bCs/>
          <w:noProof/>
          <w:lang w:val="es-MX"/>
        </w:rPr>
        <w:t>Nombre de Dominio (Opcional para la fase de prueba, recomendado para el lanzamiento):</w:t>
      </w:r>
      <w:r w:rsidRPr="00FA5231">
        <w:rPr>
          <w:noProof/>
          <w:lang w:val="es-MX"/>
        </w:rPr>
        <w:t xml:space="preserve"> Costo: Aproximadamente $[...] al año (varía según el registrador y la extensión).</w:t>
      </w:r>
    </w:p>
    <w:p w14:paraId="187F73F9" w14:textId="77777777" w:rsidR="00FA5231" w:rsidRDefault="00FA5231" w:rsidP="00FA5231">
      <w:pPr>
        <w:pStyle w:val="Contenido"/>
        <w:rPr>
          <w:noProof/>
          <w:lang w:val="es-MX"/>
        </w:rPr>
      </w:pPr>
      <w:r w:rsidRPr="00FA5231">
        <w:rPr>
          <w:b/>
          <w:bCs/>
          <w:noProof/>
          <w:lang w:val="es-MX"/>
        </w:rPr>
        <w:t>Mantenimiento Inicial:</w:t>
      </w:r>
      <w:r w:rsidRPr="00FA5231">
        <w:rPr>
          <w:noProof/>
          <w:lang w:val="es-MX"/>
        </w:rPr>
        <w:t xml:space="preserve"> [Indicar si se incluye algún tipo de soporte o mantenimiento inicial].</w:t>
      </w:r>
    </w:p>
    <w:p w14:paraId="2DACCC4D" w14:textId="77777777" w:rsidR="008C3D86" w:rsidRPr="00FA5231" w:rsidRDefault="008C3D86" w:rsidP="00FA5231">
      <w:pPr>
        <w:pStyle w:val="Contenido"/>
        <w:rPr>
          <w:noProof/>
          <w:lang w:val="es-MX"/>
        </w:rPr>
      </w:pPr>
    </w:p>
    <w:p w14:paraId="6C90E707" w14:textId="77777777" w:rsidR="00FA5231" w:rsidRPr="00FA5231" w:rsidRDefault="00FA5231" w:rsidP="00FA5231">
      <w:pPr>
        <w:pStyle w:val="Ttulo2"/>
        <w:rPr>
          <w:noProof/>
          <w:lang w:val="es-MX"/>
        </w:rPr>
      </w:pPr>
      <w:r w:rsidRPr="00FA5231">
        <w:rPr>
          <w:noProof/>
          <w:lang w:val="es-MX"/>
        </w:rPr>
        <w:lastRenderedPageBreak/>
        <w:t>7. Próximos Pasos y Consideraciones Futuras:</w:t>
      </w:r>
    </w:p>
    <w:p w14:paraId="0DFBF401" w14:textId="77777777" w:rsidR="00FA5231" w:rsidRPr="00FA5231" w:rsidRDefault="00FA5231" w:rsidP="00FA5231">
      <w:pPr>
        <w:pStyle w:val="Contenido"/>
        <w:rPr>
          <w:noProof/>
          <w:lang w:val="es-MX"/>
        </w:rPr>
      </w:pPr>
      <w:r w:rsidRPr="00FA5231">
        <w:rPr>
          <w:b/>
          <w:bCs/>
          <w:noProof/>
          <w:lang w:val="es-MX"/>
        </w:rPr>
        <w:t>Recopilación de Contenido:</w:t>
      </w:r>
      <w:r w:rsidRPr="00FA5231">
        <w:rPr>
          <w:noProof/>
          <w:lang w:val="es-MX"/>
        </w:rPr>
        <w:t xml:space="preserve"> El cliente deberá proporcionar las imágenes de alta calidad y las descripciones detalladas de cada producto.</w:t>
      </w:r>
    </w:p>
    <w:p w14:paraId="15CC729A" w14:textId="77777777" w:rsidR="00FA5231" w:rsidRPr="00FA5231" w:rsidRDefault="00FA5231" w:rsidP="00FA5231">
      <w:pPr>
        <w:pStyle w:val="Contenido"/>
        <w:rPr>
          <w:noProof/>
          <w:lang w:val="es-MX"/>
        </w:rPr>
      </w:pPr>
      <w:r w:rsidRPr="00FA5231">
        <w:rPr>
          <w:b/>
          <w:bCs/>
          <w:noProof/>
          <w:lang w:val="es-MX"/>
        </w:rPr>
        <w:t>Elección de la Plataforma de Alojamiento:</w:t>
      </w:r>
      <w:r w:rsidRPr="00FA5231">
        <w:rPr>
          <w:noProof/>
          <w:lang w:val="es-MX"/>
        </w:rPr>
        <w:t xml:space="preserve"> Decidir entre las opciones gratuitas para la prueba y una opción de pago para el lanzamiento.</w:t>
      </w:r>
    </w:p>
    <w:p w14:paraId="5F55462D" w14:textId="77777777" w:rsidR="00FA5231" w:rsidRPr="00FA5231" w:rsidRDefault="00FA5231" w:rsidP="00FA5231">
      <w:pPr>
        <w:pStyle w:val="Contenido"/>
        <w:rPr>
          <w:noProof/>
          <w:lang w:val="es-MX"/>
        </w:rPr>
      </w:pPr>
      <w:r w:rsidRPr="00FA5231">
        <w:rPr>
          <w:b/>
          <w:bCs/>
          <w:noProof/>
          <w:lang w:val="es-MX"/>
        </w:rPr>
        <w:t>Registro de Nombre de Dominio:</w:t>
      </w:r>
      <w:r w:rsidRPr="00FA5231">
        <w:rPr>
          <w:noProof/>
          <w:lang w:val="es-MX"/>
        </w:rPr>
        <w:t xml:space="preserve"> Considerar registrar un nombre de dominio propio para una imagen más profesional a largo plazo.</w:t>
      </w:r>
    </w:p>
    <w:p w14:paraId="65720A15" w14:textId="77777777" w:rsidR="00FA5231" w:rsidRPr="00FA5231" w:rsidRDefault="00FA5231" w:rsidP="00FA5231">
      <w:pPr>
        <w:pStyle w:val="Contenido"/>
        <w:rPr>
          <w:noProof/>
          <w:lang w:val="es-MX"/>
        </w:rPr>
      </w:pPr>
      <w:r w:rsidRPr="00FA5231">
        <w:rPr>
          <w:b/>
          <w:bCs/>
          <w:noProof/>
          <w:lang w:val="es-MX"/>
        </w:rPr>
        <w:t>Mantenimiento y Actualizaciones:</w:t>
      </w:r>
      <w:r w:rsidRPr="00FA5231">
        <w:rPr>
          <w:noProof/>
          <w:lang w:val="es-MX"/>
        </w:rPr>
        <w:t xml:space="preserve"> Planificar cómo se realizarán futuras actualizaciones de contenido o posibles modificaciones al sitio web.</w:t>
      </w:r>
    </w:p>
    <w:p w14:paraId="62F9AA62" w14:textId="77777777" w:rsidR="00FA5231" w:rsidRPr="00FA5231" w:rsidRDefault="00FA5231" w:rsidP="00FA5231">
      <w:pPr>
        <w:pStyle w:val="Contenido"/>
        <w:rPr>
          <w:noProof/>
          <w:lang w:val="es-MX"/>
        </w:rPr>
      </w:pPr>
      <w:r w:rsidRPr="00FA5231">
        <w:rPr>
          <w:b/>
          <w:bCs/>
          <w:noProof/>
          <w:lang w:val="es-MX"/>
        </w:rPr>
        <w:t>Adaptación a E-commerce:</w:t>
      </w:r>
      <w:r w:rsidRPr="00FA5231">
        <w:rPr>
          <w:noProof/>
          <w:lang w:val="es-MX"/>
        </w:rPr>
        <w:t xml:space="preserve"> En el futuro, se podría explorar la integración de funcionalidades de comercio electrónico (carrito de compras, pasarela de pago) si el cliente desea vender directamente desde el sitio web. Esto implicaría una mayor inversión en desarrollo y posiblemente en la plataforma de alojamiento.</w:t>
      </w:r>
    </w:p>
    <w:p w14:paraId="1F0A5AE1" w14:textId="77777777" w:rsidR="00FA5231" w:rsidRDefault="00FA5231" w:rsidP="00FA5231">
      <w:pPr>
        <w:pStyle w:val="Contenido"/>
        <w:rPr>
          <w:noProof/>
          <w:lang w:val="es-MX"/>
        </w:rPr>
      </w:pPr>
      <w:r w:rsidRPr="00FA5231">
        <w:rPr>
          <w:b/>
          <w:bCs/>
          <w:noProof/>
          <w:lang w:val="es-MX"/>
        </w:rPr>
        <w:t>Marketing Digital:</w:t>
      </w:r>
      <w:r w:rsidRPr="00FA5231">
        <w:rPr>
          <w:noProof/>
          <w:lang w:val="es-MX"/>
        </w:rPr>
        <w:t xml:space="preserve"> Una vez lanzado el sitio web, se podrían considerar estrategias de marketing digital (redes sociales, publicidad online, SEO avanzado) para atraer más clientes.</w:t>
      </w:r>
    </w:p>
    <w:p w14:paraId="35415D64" w14:textId="77777777" w:rsidR="008C3D86" w:rsidRPr="00FA5231" w:rsidRDefault="008C3D86" w:rsidP="00FA5231">
      <w:pPr>
        <w:pStyle w:val="Contenido"/>
        <w:rPr>
          <w:noProof/>
          <w:lang w:val="es-MX"/>
        </w:rPr>
      </w:pPr>
    </w:p>
    <w:p w14:paraId="6B4D2514" w14:textId="77777777" w:rsidR="00FA5231" w:rsidRPr="00FA5231" w:rsidRDefault="00FA5231" w:rsidP="00FA5231">
      <w:pPr>
        <w:pStyle w:val="Ttulo2"/>
        <w:rPr>
          <w:noProof/>
          <w:lang w:val="es-MX"/>
        </w:rPr>
      </w:pPr>
      <w:r w:rsidRPr="00FA5231">
        <w:rPr>
          <w:noProof/>
          <w:lang w:val="es-MX"/>
        </w:rPr>
        <w:t>8. Conclusión:</w:t>
      </w:r>
    </w:p>
    <w:p w14:paraId="09946B14" w14:textId="77777777" w:rsidR="00FA5231" w:rsidRPr="00FA5231" w:rsidRDefault="00FA5231" w:rsidP="00FA5231">
      <w:pPr>
        <w:pStyle w:val="Contenido"/>
        <w:rPr>
          <w:noProof/>
          <w:lang w:val="es-MX"/>
        </w:rPr>
      </w:pPr>
      <w:r w:rsidRPr="00FA5231">
        <w:rPr>
          <w:noProof/>
          <w:lang w:val="es-MX"/>
        </w:rPr>
        <w:t>Este informe presenta una propuesta para el desarrollo de un sitio web sencillo, responsivo y efectivo para el taller de artesanías [Nombre del Taller de Artesanías], cumpliendo con los objetivos de mostrar sus productos y facilitar el contacto con los clientes, dentro de las limitaciones presupuestarias iniciales. Se recomienda comenzar con una fase de prueba utilizando opciones de alojamiento gratuitas y considerar una inversión en un alojamiento de pago y un nombre de dominio propio para una presencia en línea más profesional a largo plazo. La flexibilidad del diseño permitirá una futura adaptación a funcionalidades de comercio electrónico si así se desea.</w:t>
      </w:r>
    </w:p>
    <w:p w14:paraId="0834B6FF" w14:textId="77777777" w:rsidR="00AB02A7" w:rsidRDefault="00AB02A7" w:rsidP="00DF027C">
      <w:pPr>
        <w:rPr>
          <w:noProof/>
        </w:rPr>
      </w:pPr>
    </w:p>
    <w:p w14:paraId="695D0244" w14:textId="77777777" w:rsidR="0087605E" w:rsidRPr="00D70D02" w:rsidRDefault="0087605E" w:rsidP="00AB02A7">
      <w:pPr>
        <w:spacing w:after="200"/>
        <w:rPr>
          <w:noProof/>
        </w:rPr>
      </w:pPr>
    </w:p>
    <w:sectPr w:rsidR="0087605E" w:rsidRPr="00D70D02" w:rsidSect="00AB02A7">
      <w:headerReference w:type="default" r:id="rId13"/>
      <w:footerReference w:type="default" r:id="rId14"/>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E79BB" w14:textId="77777777" w:rsidR="00E31440" w:rsidRDefault="00E31440">
      <w:r>
        <w:separator/>
      </w:r>
    </w:p>
    <w:p w14:paraId="0FF0BED2" w14:textId="77777777" w:rsidR="00E31440" w:rsidRDefault="00E31440"/>
  </w:endnote>
  <w:endnote w:type="continuationSeparator" w:id="0">
    <w:p w14:paraId="0E249860" w14:textId="77777777" w:rsidR="00E31440" w:rsidRDefault="00E31440">
      <w:r>
        <w:continuationSeparator/>
      </w:r>
    </w:p>
    <w:p w14:paraId="2CF6480F" w14:textId="77777777" w:rsidR="00E31440" w:rsidRDefault="00E314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rPr>
      <w:id w:val="-890194395"/>
      <w:docPartObj>
        <w:docPartGallery w:val="Page Numbers (Bottom of Page)"/>
        <w:docPartUnique/>
      </w:docPartObj>
    </w:sdtPr>
    <w:sdtEndPr/>
    <w:sdtContent>
      <w:p w14:paraId="403B8A8F"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473F770D"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725A3" w14:textId="77777777" w:rsidR="00E31440" w:rsidRDefault="00E31440">
      <w:r>
        <w:separator/>
      </w:r>
    </w:p>
    <w:p w14:paraId="200BD068" w14:textId="77777777" w:rsidR="00E31440" w:rsidRDefault="00E31440"/>
  </w:footnote>
  <w:footnote w:type="continuationSeparator" w:id="0">
    <w:p w14:paraId="3DC0D455" w14:textId="77777777" w:rsidR="00E31440" w:rsidRDefault="00E31440">
      <w:r>
        <w:continuationSeparator/>
      </w:r>
    </w:p>
    <w:p w14:paraId="299E95C7" w14:textId="77777777" w:rsidR="00E31440" w:rsidRDefault="00E314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5B56C266" w14:textId="77777777" w:rsidTr="00360494">
      <w:trPr>
        <w:trHeight w:val="978"/>
      </w:trPr>
      <w:tc>
        <w:tcPr>
          <w:tcW w:w="10035" w:type="dxa"/>
          <w:tcBorders>
            <w:top w:val="nil"/>
            <w:left w:val="nil"/>
            <w:bottom w:val="single" w:sz="36" w:space="0" w:color="34ABA2" w:themeColor="accent3"/>
            <w:right w:val="nil"/>
          </w:tcBorders>
        </w:tcPr>
        <w:p w14:paraId="031BC4BA" w14:textId="77777777" w:rsidR="00D077E9" w:rsidRDefault="00D077E9">
          <w:pPr>
            <w:pStyle w:val="Encabezado"/>
            <w:rPr>
              <w:noProof/>
            </w:rPr>
          </w:pPr>
        </w:p>
      </w:tc>
    </w:tr>
  </w:tbl>
  <w:p w14:paraId="2A6CB10E"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04FCC"/>
    <w:multiLevelType w:val="multilevel"/>
    <w:tmpl w:val="0C6E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B6320"/>
    <w:multiLevelType w:val="multilevel"/>
    <w:tmpl w:val="36CA5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F3052"/>
    <w:multiLevelType w:val="multilevel"/>
    <w:tmpl w:val="0036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F067B"/>
    <w:multiLevelType w:val="multilevel"/>
    <w:tmpl w:val="811E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47177"/>
    <w:multiLevelType w:val="multilevel"/>
    <w:tmpl w:val="76726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B6AA3"/>
    <w:multiLevelType w:val="multilevel"/>
    <w:tmpl w:val="9E56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13EFC"/>
    <w:multiLevelType w:val="multilevel"/>
    <w:tmpl w:val="33662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055002">
    <w:abstractNumId w:val="3"/>
  </w:num>
  <w:num w:numId="2" w16cid:durableId="1540362074">
    <w:abstractNumId w:val="4"/>
  </w:num>
  <w:num w:numId="3" w16cid:durableId="100079536">
    <w:abstractNumId w:val="1"/>
  </w:num>
  <w:num w:numId="4" w16cid:durableId="1217859731">
    <w:abstractNumId w:val="6"/>
  </w:num>
  <w:num w:numId="5" w16cid:durableId="271059890">
    <w:abstractNumId w:val="0"/>
  </w:num>
  <w:num w:numId="6" w16cid:durableId="1724213856">
    <w:abstractNumId w:val="5"/>
  </w:num>
  <w:num w:numId="7" w16cid:durableId="1294674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40"/>
    <w:rsid w:val="0002482E"/>
    <w:rsid w:val="00050324"/>
    <w:rsid w:val="000747A0"/>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0494"/>
    <w:rsid w:val="00366C7E"/>
    <w:rsid w:val="00384EA3"/>
    <w:rsid w:val="003A39A1"/>
    <w:rsid w:val="003C2191"/>
    <w:rsid w:val="003D3863"/>
    <w:rsid w:val="004110DE"/>
    <w:rsid w:val="0044085A"/>
    <w:rsid w:val="004B21A5"/>
    <w:rsid w:val="004E5FEE"/>
    <w:rsid w:val="005037F0"/>
    <w:rsid w:val="00516A86"/>
    <w:rsid w:val="005275F6"/>
    <w:rsid w:val="00572102"/>
    <w:rsid w:val="005F1BB0"/>
    <w:rsid w:val="00656C4D"/>
    <w:rsid w:val="006A1310"/>
    <w:rsid w:val="006E5716"/>
    <w:rsid w:val="007302B3"/>
    <w:rsid w:val="00730733"/>
    <w:rsid w:val="007309A6"/>
    <w:rsid w:val="00730E3A"/>
    <w:rsid w:val="00736AAF"/>
    <w:rsid w:val="00765B2A"/>
    <w:rsid w:val="00783A34"/>
    <w:rsid w:val="007C6B52"/>
    <w:rsid w:val="007D16C5"/>
    <w:rsid w:val="00862FE4"/>
    <w:rsid w:val="0086389A"/>
    <w:rsid w:val="0087605E"/>
    <w:rsid w:val="008941AE"/>
    <w:rsid w:val="008B1FEE"/>
    <w:rsid w:val="008C3D86"/>
    <w:rsid w:val="00903C32"/>
    <w:rsid w:val="00916B16"/>
    <w:rsid w:val="009173B9"/>
    <w:rsid w:val="0093335D"/>
    <w:rsid w:val="0093613E"/>
    <w:rsid w:val="00943026"/>
    <w:rsid w:val="00966B81"/>
    <w:rsid w:val="00977F79"/>
    <w:rsid w:val="009C7720"/>
    <w:rsid w:val="00A23AFA"/>
    <w:rsid w:val="00A31B3E"/>
    <w:rsid w:val="00A532F3"/>
    <w:rsid w:val="00A8489E"/>
    <w:rsid w:val="00AB02A7"/>
    <w:rsid w:val="00AC29F3"/>
    <w:rsid w:val="00B231E5"/>
    <w:rsid w:val="00BB44D7"/>
    <w:rsid w:val="00C02B87"/>
    <w:rsid w:val="00C4086D"/>
    <w:rsid w:val="00CA1896"/>
    <w:rsid w:val="00CB5B28"/>
    <w:rsid w:val="00CF5371"/>
    <w:rsid w:val="00D0323A"/>
    <w:rsid w:val="00D0559F"/>
    <w:rsid w:val="00D064B5"/>
    <w:rsid w:val="00D077E9"/>
    <w:rsid w:val="00D42CB7"/>
    <w:rsid w:val="00D5413D"/>
    <w:rsid w:val="00D570A9"/>
    <w:rsid w:val="00D70D02"/>
    <w:rsid w:val="00D770C7"/>
    <w:rsid w:val="00D86945"/>
    <w:rsid w:val="00D90290"/>
    <w:rsid w:val="00DC706A"/>
    <w:rsid w:val="00DD152F"/>
    <w:rsid w:val="00DE213F"/>
    <w:rsid w:val="00DF027C"/>
    <w:rsid w:val="00E00A32"/>
    <w:rsid w:val="00E22ACD"/>
    <w:rsid w:val="00E31440"/>
    <w:rsid w:val="00E620B0"/>
    <w:rsid w:val="00E81B40"/>
    <w:rsid w:val="00EF555B"/>
    <w:rsid w:val="00F027BB"/>
    <w:rsid w:val="00F11DCF"/>
    <w:rsid w:val="00F162EA"/>
    <w:rsid w:val="00F52D27"/>
    <w:rsid w:val="00F83527"/>
    <w:rsid w:val="00FA523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E379D"/>
  <w15:docId w15:val="{0F925FF1-B2E4-4AD8-82BD-29184EB35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unhideWhenUsed/>
    <w:qFormat/>
    <w:rsid w:val="00FA5231"/>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Ttulo4">
    <w:name w:val="heading 4"/>
    <w:basedOn w:val="Normal"/>
    <w:next w:val="Normal"/>
    <w:link w:val="Ttulo4Car"/>
    <w:uiPriority w:val="1"/>
    <w:unhideWhenUsed/>
    <w:qFormat/>
    <w:rsid w:val="00FA5231"/>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character" w:customStyle="1" w:styleId="Ttulo3Car">
    <w:name w:val="Título 3 Car"/>
    <w:basedOn w:val="Fuentedeprrafopredeter"/>
    <w:link w:val="Ttulo3"/>
    <w:uiPriority w:val="5"/>
    <w:rsid w:val="00FA5231"/>
    <w:rPr>
      <w:rFonts w:asciiTheme="majorHAnsi" w:eastAsiaTheme="majorEastAsia" w:hAnsiTheme="majorHAnsi" w:cstheme="majorBidi"/>
      <w:b/>
      <w:color w:val="012639" w:themeColor="accent1" w:themeShade="7F"/>
    </w:rPr>
  </w:style>
  <w:style w:type="character" w:customStyle="1" w:styleId="Ttulo4Car">
    <w:name w:val="Título 4 Car"/>
    <w:basedOn w:val="Fuentedeprrafopredeter"/>
    <w:link w:val="Ttulo4"/>
    <w:uiPriority w:val="1"/>
    <w:rsid w:val="00FA5231"/>
    <w:rPr>
      <w:rFonts w:asciiTheme="majorHAnsi" w:eastAsiaTheme="majorEastAsia" w:hAnsiTheme="majorHAnsi" w:cstheme="majorBidi"/>
      <w:b/>
      <w:i/>
      <w:iCs/>
      <w:color w:val="013A57" w:themeColor="accent1" w:themeShade="BF"/>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804669">
      <w:bodyDiv w:val="1"/>
      <w:marLeft w:val="0"/>
      <w:marRight w:val="0"/>
      <w:marTop w:val="0"/>
      <w:marBottom w:val="0"/>
      <w:divBdr>
        <w:top w:val="none" w:sz="0" w:space="0" w:color="auto"/>
        <w:left w:val="none" w:sz="0" w:space="0" w:color="auto"/>
        <w:bottom w:val="none" w:sz="0" w:space="0" w:color="auto"/>
        <w:right w:val="none" w:sz="0" w:space="0" w:color="auto"/>
      </w:divBdr>
    </w:div>
    <w:div w:id="77170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C6588E77864F40BC07736B51873803"/>
        <w:category>
          <w:name w:val="General"/>
          <w:gallery w:val="placeholder"/>
        </w:category>
        <w:types>
          <w:type w:val="bbPlcHdr"/>
        </w:types>
        <w:behaviors>
          <w:behavior w:val="content"/>
        </w:behaviors>
        <w:guid w:val="{D40E0E4D-C08E-45FC-A068-477107C9C54F}"/>
      </w:docPartPr>
      <w:docPartBody>
        <w:p w:rsidR="0057571C" w:rsidRDefault="0057571C">
          <w:pPr>
            <w:pStyle w:val="07C6588E77864F40BC07736B51873803"/>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abril 25</w:t>
          </w:r>
          <w:r w:rsidRPr="00D86945">
            <w:rPr>
              <w:rStyle w:val="SubttuloCar"/>
              <w:b/>
              <w:lang w:bidi="es-ES"/>
            </w:rPr>
            <w:fldChar w:fldCharType="end"/>
          </w:r>
        </w:p>
      </w:docPartBody>
    </w:docPart>
    <w:docPart>
      <w:docPartPr>
        <w:name w:val="31044FDA19D541A09899295ABAB80057"/>
        <w:category>
          <w:name w:val="General"/>
          <w:gallery w:val="placeholder"/>
        </w:category>
        <w:types>
          <w:type w:val="bbPlcHdr"/>
        </w:types>
        <w:behaviors>
          <w:behavior w:val="content"/>
        </w:behaviors>
        <w:guid w:val="{3565D1F5-D418-4872-B741-0D9098F297A5}"/>
      </w:docPartPr>
      <w:docPartBody>
        <w:p w:rsidR="0057571C" w:rsidRDefault="0057571C">
          <w:pPr>
            <w:pStyle w:val="31044FDA19D541A09899295ABAB80057"/>
          </w:pPr>
          <w:r>
            <w:rPr>
              <w:noProof/>
              <w:lang w:bidi="es-ES"/>
            </w:rPr>
            <w:t>NOMBRE DE LA COMPAÑÍA</w:t>
          </w:r>
        </w:p>
      </w:docPartBody>
    </w:docPart>
    <w:docPart>
      <w:docPartPr>
        <w:name w:val="CE969AA93EC540258127F986BDBBD2BE"/>
        <w:category>
          <w:name w:val="General"/>
          <w:gallery w:val="placeholder"/>
        </w:category>
        <w:types>
          <w:type w:val="bbPlcHdr"/>
        </w:types>
        <w:behaviors>
          <w:behavior w:val="content"/>
        </w:behaviors>
        <w:guid w:val="{62B0BB3F-5114-4DE0-AE32-A54C72AEE6D6}"/>
      </w:docPartPr>
      <w:docPartBody>
        <w:p w:rsidR="0057571C" w:rsidRDefault="0057571C">
          <w:pPr>
            <w:pStyle w:val="CE969AA93EC540258127F986BDBBD2BE"/>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1C"/>
    <w:rsid w:val="0057571C"/>
    <w:rsid w:val="006A13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0E2841" w:themeColor="text2"/>
      <w:spacing w:val="20"/>
      <w:kern w:val="0"/>
      <w:sz w:val="32"/>
      <w:szCs w:val="22"/>
      <w:lang w:val="es-ES" w:eastAsia="en-US"/>
      <w14:ligatures w14:val="none"/>
    </w:rPr>
  </w:style>
  <w:style w:type="character" w:customStyle="1" w:styleId="SubttuloCar">
    <w:name w:val="Subtítulo Car"/>
    <w:basedOn w:val="Fuentedeprrafopredeter"/>
    <w:link w:val="Subttulo"/>
    <w:uiPriority w:val="2"/>
    <w:rPr>
      <w:caps/>
      <w:color w:val="0E2841" w:themeColor="text2"/>
      <w:spacing w:val="20"/>
      <w:kern w:val="0"/>
      <w:sz w:val="32"/>
      <w:szCs w:val="22"/>
      <w:lang w:val="es-ES" w:eastAsia="en-US"/>
      <w14:ligatures w14:val="none"/>
    </w:rPr>
  </w:style>
  <w:style w:type="paragraph" w:customStyle="1" w:styleId="07C6588E77864F40BC07736B51873803">
    <w:name w:val="07C6588E77864F40BC07736B51873803"/>
  </w:style>
  <w:style w:type="paragraph" w:customStyle="1" w:styleId="31044FDA19D541A09899295ABAB80057">
    <w:name w:val="31044FDA19D541A09899295ABAB80057"/>
  </w:style>
  <w:style w:type="paragraph" w:customStyle="1" w:styleId="CE969AA93EC540258127F986BDBBD2BE">
    <w:name w:val="CE969AA93EC540258127F986BDBBD2BE"/>
  </w:style>
  <w:style w:type="paragraph" w:customStyle="1" w:styleId="6828B7FA96FE49AB81687437F40CA9D0">
    <w:name w:val="6828B7FA96FE49AB81687437F40CA9D0"/>
  </w:style>
  <w:style w:type="paragraph" w:customStyle="1" w:styleId="C18EDE43FA0F4196A24B2B6A4E6F5727">
    <w:name w:val="C18EDE43FA0F4196A24B2B6A4E6F5727"/>
  </w:style>
  <w:style w:type="paragraph" w:customStyle="1" w:styleId="661DAC3645094CAA9D3BC902CDD416F5">
    <w:name w:val="661DAC3645094CAA9D3BC902CDD416F5"/>
  </w:style>
  <w:style w:type="paragraph" w:customStyle="1" w:styleId="6FBE23494E564178B9447CA8481D9D7A">
    <w:name w:val="6FBE23494E564178B9447CA8481D9D7A"/>
  </w:style>
  <w:style w:type="paragraph" w:customStyle="1" w:styleId="494B2DE83979401F8BF3926C92735067">
    <w:name w:val="494B2DE83979401F8BF3926C92735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Acosta Matias David</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7D2487A46AB614B8864EDF3B1088464" ma:contentTypeVersion="13" ma:contentTypeDescription="Crear nuevo documento." ma:contentTypeScope="" ma:versionID="50de3ed213e3ee0a6b9932b76f6628a5">
  <xsd:schema xmlns:xsd="http://www.w3.org/2001/XMLSchema" xmlns:xs="http://www.w3.org/2001/XMLSchema" xmlns:p="http://schemas.microsoft.com/office/2006/metadata/properties" xmlns:ns3="836a179e-ceb7-4453-8dc4-59618db9195a" xmlns:ns4="32ed6a48-de58-4bf8-9388-e6d5f15d1120" targetNamespace="http://schemas.microsoft.com/office/2006/metadata/properties" ma:root="true" ma:fieldsID="219c19c933320cd3188aee7133375834" ns3:_="" ns4:_="">
    <xsd:import namespace="836a179e-ceb7-4453-8dc4-59618db9195a"/>
    <xsd:import namespace="32ed6a48-de58-4bf8-9388-e6d5f15d112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a179e-ceb7-4453-8dc4-59618db91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ed6a48-de58-4bf8-9388-e6d5f15d1120"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36a179e-ceb7-4453-8dc4-59618db9195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40910C-E369-4521-AB89-13037021B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a179e-ceb7-4453-8dc4-59618db9195a"/>
    <ds:schemaRef ds:uri="32ed6a48-de58-4bf8-9388-e6d5f15d11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8B5609-5C3C-45E0-9FEC-5042BDE7E707}">
  <ds:schemaRefs>
    <ds:schemaRef ds:uri="http://schemas.microsoft.com/sharepoint/v3/contenttype/forms"/>
  </ds:schemaRefs>
</ds:datastoreItem>
</file>

<file path=customXml/itemProps4.xml><?xml version="1.0" encoding="utf-8"?>
<ds:datastoreItem xmlns:ds="http://schemas.openxmlformats.org/officeDocument/2006/customXml" ds:itemID="{02B29FEC-BDD2-470D-8BBC-A66C94E56E2D}">
  <ds:schemaRefs>
    <ds:schemaRef ds:uri="http://www.w3.org/XML/1998/namespace"/>
    <ds:schemaRef ds:uri="http://purl.org/dc/elements/1.1/"/>
    <ds:schemaRef ds:uri="http://schemas.openxmlformats.org/package/2006/metadata/core-properties"/>
    <ds:schemaRef ds:uri="http://purl.org/dc/terms/"/>
    <ds:schemaRef ds:uri="http://schemas.microsoft.com/office/2006/metadata/properties"/>
    <ds:schemaRef ds:uri="http://schemas.microsoft.com/office/infopath/2007/PartnerControls"/>
    <ds:schemaRef ds:uri="http://schemas.microsoft.com/office/2006/documentManagement/types"/>
    <ds:schemaRef ds:uri="32ed6a48-de58-4bf8-9388-e6d5f15d1120"/>
    <ds:schemaRef ds:uri="http://purl.org/dc/dcmitype/"/>
    <ds:schemaRef ds:uri="836a179e-ceb7-4453-8dc4-59618db9195a"/>
  </ds:schemaRefs>
</ds:datastoreItem>
</file>

<file path=docProps/app.xml><?xml version="1.0" encoding="utf-8"?>
<Properties xmlns="http://schemas.openxmlformats.org/officeDocument/2006/extended-properties" xmlns:vt="http://schemas.openxmlformats.org/officeDocument/2006/docPropsVTypes">
  <Template>Informe </Template>
  <TotalTime>0</TotalTime>
  <Pages>6</Pages>
  <Words>1286</Words>
  <Characters>7076</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matias acosta</dc:creator>
  <cp:keywords/>
  <cp:lastModifiedBy>Matias David Frsn-Acosta</cp:lastModifiedBy>
  <cp:revision>2</cp:revision>
  <cp:lastPrinted>2006-08-01T17:47:00Z</cp:lastPrinted>
  <dcterms:created xsi:type="dcterms:W3CDTF">2025-04-25T22:49:00Z</dcterms:created>
  <dcterms:modified xsi:type="dcterms:W3CDTF">2025-04-25T22:49:00Z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0x010100E7D2487A46AB614B8864EDF3B1088464</vt:lpwstr>
  </property>
</Properties>
</file>